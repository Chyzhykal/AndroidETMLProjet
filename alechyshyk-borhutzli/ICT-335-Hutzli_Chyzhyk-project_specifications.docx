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F94" w:rsidRPr="007625C0" w:rsidRDefault="003947C4" w:rsidP="001B1602">
      <w:pPr>
        <w:pStyle w:val="Titre1"/>
        <w:spacing w:before="120"/>
      </w:pPr>
      <w:r>
        <w:t>GENERAL INFORMATION</w:t>
      </w:r>
    </w:p>
    <w:tbl>
      <w:tblPr>
        <w:tblW w:w="90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0"/>
        <w:gridCol w:w="6186"/>
      </w:tblGrid>
      <w:tr w:rsidR="00277211" w:rsidRPr="00CE4D89" w:rsidTr="00D560DA">
        <w:trPr>
          <w:trHeight w:val="260"/>
          <w:jc w:val="center"/>
        </w:trPr>
        <w:tc>
          <w:tcPr>
            <w:tcW w:w="2830" w:type="dxa"/>
            <w:vAlign w:val="bottom"/>
          </w:tcPr>
          <w:p w:rsidR="00277211" w:rsidRPr="00540F26" w:rsidRDefault="00277211" w:rsidP="003947C4">
            <w:pPr>
              <w:pStyle w:val="TexteTableau"/>
              <w:rPr>
                <w:b/>
              </w:rPr>
            </w:pPr>
            <w:r>
              <w:rPr>
                <w:b/>
              </w:rPr>
              <w:t xml:space="preserve">Students </w:t>
            </w:r>
            <w:r w:rsidRPr="00540F26">
              <w:rPr>
                <w:b/>
              </w:rPr>
              <w:t>:</w:t>
            </w:r>
          </w:p>
        </w:tc>
        <w:tc>
          <w:tcPr>
            <w:tcW w:w="6186" w:type="dxa"/>
            <w:vAlign w:val="bottom"/>
          </w:tcPr>
          <w:p w:rsidR="00277211" w:rsidRDefault="00277211" w:rsidP="00914B3A">
            <w:pPr>
              <w:pStyle w:val="TexteTableau"/>
              <w:tabs>
                <w:tab w:val="left" w:pos="1026"/>
              </w:tabs>
            </w:pPr>
            <w:r w:rsidRPr="003947C4">
              <w:rPr>
                <w:sz w:val="20"/>
              </w:rPr>
              <w:t>Hutzli Boris, Chyzhyk Aleh</w:t>
            </w:r>
          </w:p>
        </w:tc>
      </w:tr>
      <w:tr w:rsidR="00186359" w:rsidTr="003947C4">
        <w:trPr>
          <w:trHeight w:val="260"/>
          <w:jc w:val="center"/>
        </w:trPr>
        <w:tc>
          <w:tcPr>
            <w:tcW w:w="2830" w:type="dxa"/>
          </w:tcPr>
          <w:p w:rsidR="00186359" w:rsidRPr="00540F26" w:rsidRDefault="003947C4" w:rsidP="008D06A1">
            <w:pPr>
              <w:pStyle w:val="TexteTableau"/>
              <w:rPr>
                <w:b/>
              </w:rPr>
            </w:pPr>
            <w:r>
              <w:rPr>
                <w:b/>
              </w:rPr>
              <w:t>Workplace</w:t>
            </w:r>
          </w:p>
        </w:tc>
        <w:tc>
          <w:tcPr>
            <w:tcW w:w="6186" w:type="dxa"/>
          </w:tcPr>
          <w:p w:rsidR="00186359" w:rsidRPr="00B916EE" w:rsidRDefault="003947C4" w:rsidP="008D06A1">
            <w:pPr>
              <w:pStyle w:val="TexteTableau"/>
              <w:rPr>
                <w:rFonts w:ascii="ETML" w:hAnsi="ETML"/>
              </w:rPr>
            </w:pPr>
            <w:r>
              <w:rPr>
                <w:rFonts w:ascii="ETML" w:hAnsi="ETML"/>
              </w:rPr>
              <w:t>ETML</w:t>
            </w:r>
          </w:p>
        </w:tc>
      </w:tr>
      <w:tr w:rsidR="00CF52ED" w:rsidTr="003947C4">
        <w:trPr>
          <w:trHeight w:val="260"/>
          <w:jc w:val="center"/>
        </w:trPr>
        <w:tc>
          <w:tcPr>
            <w:tcW w:w="2830" w:type="dxa"/>
          </w:tcPr>
          <w:p w:rsidR="00CF52ED" w:rsidRPr="00540F26" w:rsidRDefault="003947C4" w:rsidP="005C1027">
            <w:pPr>
              <w:autoSpaceDE w:val="0"/>
              <w:autoSpaceDN w:val="0"/>
              <w:adjustRightInd w:val="0"/>
              <w:ind w:left="7"/>
              <w:rPr>
                <w:rFonts w:ascii="Calibri" w:hAnsi="Calibri" w:cs="Arial"/>
                <w:b/>
                <w:sz w:val="28"/>
                <w:szCs w:val="28"/>
              </w:rPr>
            </w:pPr>
            <w:r>
              <w:rPr>
                <w:rFonts w:ascii="Calibri" w:hAnsi="Calibri" w:cs="Arial"/>
                <w:b/>
                <w:sz w:val="28"/>
                <w:szCs w:val="28"/>
              </w:rPr>
              <w:t>Realisation period :</w:t>
            </w:r>
          </w:p>
        </w:tc>
        <w:tc>
          <w:tcPr>
            <w:tcW w:w="6186" w:type="dxa"/>
          </w:tcPr>
          <w:p w:rsidR="00CF52ED" w:rsidRPr="00C93A03" w:rsidRDefault="003947C4" w:rsidP="00014221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Helv"/>
                <w:sz w:val="28"/>
                <w:szCs w:val="28"/>
              </w:rPr>
            </w:pPr>
            <w:r>
              <w:rPr>
                <w:rFonts w:ascii="Calibri" w:hAnsi="Calibri" w:cs="Helv"/>
                <w:sz w:val="28"/>
                <w:szCs w:val="28"/>
              </w:rPr>
              <w:t>16 weeks</w:t>
            </w:r>
          </w:p>
        </w:tc>
      </w:tr>
      <w:tr w:rsidR="00CF52ED" w:rsidTr="003947C4">
        <w:trPr>
          <w:trHeight w:val="260"/>
          <w:jc w:val="center"/>
        </w:trPr>
        <w:tc>
          <w:tcPr>
            <w:tcW w:w="2830" w:type="dxa"/>
          </w:tcPr>
          <w:p w:rsidR="00CF52ED" w:rsidRPr="00540F26" w:rsidRDefault="003947C4" w:rsidP="003947C4">
            <w:pPr>
              <w:autoSpaceDE w:val="0"/>
              <w:autoSpaceDN w:val="0"/>
              <w:adjustRightInd w:val="0"/>
              <w:ind w:left="7"/>
              <w:rPr>
                <w:rFonts w:ascii="Calibri" w:hAnsi="Calibri" w:cs="Arial"/>
                <w:b/>
                <w:sz w:val="28"/>
                <w:szCs w:val="28"/>
              </w:rPr>
            </w:pPr>
            <w:r>
              <w:rPr>
                <w:rFonts w:ascii="Calibri" w:hAnsi="Calibri" w:cs="Arial"/>
                <w:b/>
                <w:sz w:val="28"/>
                <w:szCs w:val="28"/>
              </w:rPr>
              <w:t>Number of hours (45min)</w:t>
            </w:r>
          </w:p>
        </w:tc>
        <w:tc>
          <w:tcPr>
            <w:tcW w:w="6186" w:type="dxa"/>
          </w:tcPr>
          <w:p w:rsidR="00CF52ED" w:rsidRPr="00C93A03" w:rsidRDefault="003947C4" w:rsidP="002912EC">
            <w:pPr>
              <w:autoSpaceDE w:val="0"/>
              <w:autoSpaceDN w:val="0"/>
              <w:adjustRightInd w:val="0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ascii="Calibri" w:hAnsi="Calibri" w:cs="Arial"/>
                <w:sz w:val="28"/>
                <w:szCs w:val="28"/>
              </w:rPr>
              <w:t>64</w:t>
            </w:r>
          </w:p>
        </w:tc>
      </w:tr>
    </w:tbl>
    <w:p w:rsidR="007625C0" w:rsidRDefault="003947C4" w:rsidP="0034690C">
      <w:pPr>
        <w:pStyle w:val="Titre1"/>
        <w:keepNext/>
        <w:keepLines/>
      </w:pPr>
      <w:r>
        <w:t>TITLE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9921"/>
      </w:tblGrid>
      <w:tr w:rsidR="00AF7342">
        <w:tc>
          <w:tcPr>
            <w:tcW w:w="5000" w:type="pct"/>
          </w:tcPr>
          <w:p w:rsidR="00AF7342" w:rsidRDefault="003947C4" w:rsidP="001A1C17">
            <w:pPr>
              <w:pStyle w:val="Corpsdetexte"/>
              <w:spacing w:after="0"/>
              <w:ind w:left="426"/>
              <w:jc w:val="both"/>
            </w:pPr>
            <w:r>
              <w:t>MeetApp</w:t>
            </w:r>
          </w:p>
        </w:tc>
      </w:tr>
    </w:tbl>
    <w:p w:rsidR="00411F94" w:rsidRDefault="003947C4" w:rsidP="0034690C">
      <w:pPr>
        <w:pStyle w:val="Titre1"/>
        <w:keepNext/>
        <w:keepLines/>
      </w:pPr>
      <w:r>
        <w:t>SUBJECT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620DC5" w:rsidRPr="003947C4">
        <w:trPr>
          <w:jc w:val="center"/>
        </w:trPr>
        <w:tc>
          <w:tcPr>
            <w:tcW w:w="5000" w:type="pct"/>
          </w:tcPr>
          <w:p w:rsidR="00E03566" w:rsidRPr="003947C4" w:rsidRDefault="003947C4" w:rsidP="003947C4">
            <w:pPr>
              <w:pStyle w:val="Corpsdetexte"/>
              <w:spacing w:after="0"/>
              <w:ind w:left="426"/>
            </w:pPr>
            <w:r>
              <w:t xml:space="preserve">Main goal of this project – to create an android mobile app. Chosen topic of the project – random people’s meetings. </w:t>
            </w:r>
            <w:r w:rsidRPr="003947C4">
              <w:t>Random people with similar interests will be abl</w:t>
            </w:r>
            <w:r w:rsidR="00AB0443">
              <w:t>e to meet each other using our a</w:t>
            </w:r>
            <w:r w:rsidRPr="003947C4">
              <w:t>pp and spend time together</w:t>
            </w:r>
            <w:r>
              <w:t xml:space="preserve"> based on the specific events which can be created by any of our users.</w:t>
            </w:r>
          </w:p>
        </w:tc>
      </w:tr>
    </w:tbl>
    <w:p w:rsidR="00411F94" w:rsidRPr="007625C0" w:rsidRDefault="003947C4" w:rsidP="0034690C">
      <w:pPr>
        <w:pStyle w:val="Titre1"/>
        <w:keepNext/>
        <w:keepLines/>
      </w:pPr>
      <w:r>
        <w:t>PROJECT DESCRIPTION</w:t>
      </w:r>
    </w:p>
    <w:p w:rsidR="00D27EDD" w:rsidRDefault="00277211" w:rsidP="009C6DF1">
      <w:pPr>
        <w:pStyle w:val="Corpsdetexte"/>
        <w:spacing w:after="0"/>
        <w:ind w:left="426"/>
        <w:rPr>
          <w:lang w:val="fr-CH"/>
        </w:rPr>
      </w:pPr>
      <w:r>
        <w:t xml:space="preserve">Project consists of an android App. </w:t>
      </w:r>
      <w:r w:rsidR="00AE7FDE" w:rsidRPr="00AE7FDE">
        <w:rPr>
          <w:lang w:val="fr-CH"/>
        </w:rPr>
        <w:t>Idea is to create an application which will help people</w:t>
      </w:r>
      <w:r w:rsidR="00AE7FDE">
        <w:rPr>
          <w:lang w:val="fr-CH"/>
        </w:rPr>
        <w:t xml:space="preserve"> to</w:t>
      </w:r>
      <w:r w:rsidR="00AE7FDE" w:rsidRPr="00AE7FDE">
        <w:rPr>
          <w:lang w:val="fr-CH"/>
        </w:rPr>
        <w:t xml:space="preserve"> create </w:t>
      </w:r>
      <w:r w:rsidR="00AE7FDE">
        <w:rPr>
          <w:lang w:val="fr-CH"/>
        </w:rPr>
        <w:t xml:space="preserve">and/or join different types of </w:t>
      </w:r>
      <w:r w:rsidR="00AE7FDE" w:rsidRPr="00AE7FDE">
        <w:rPr>
          <w:lang w:val="fr-CH"/>
        </w:rPr>
        <w:t>events (parties, role games, movie nights, bicycle tours, etc.)</w:t>
      </w:r>
      <w:r w:rsidR="00AE7FDE">
        <w:rPr>
          <w:lang w:val="fr-CH"/>
        </w:rPr>
        <w:t xml:space="preserve"> based on their location, age and interests. </w:t>
      </w:r>
    </w:p>
    <w:p w:rsidR="00AE7FDE" w:rsidRDefault="00AE7FDE" w:rsidP="009C6DF1">
      <w:pPr>
        <w:pStyle w:val="Corpsdetexte"/>
        <w:spacing w:after="0"/>
        <w:ind w:left="426"/>
        <w:rPr>
          <w:lang w:val="fr-CH"/>
        </w:rPr>
      </w:pPr>
    </w:p>
    <w:p w:rsidR="00AE7FDE" w:rsidRDefault="00AE7FDE" w:rsidP="009C6DF1">
      <w:pPr>
        <w:pStyle w:val="Corpsdetexte"/>
        <w:spacing w:after="0"/>
        <w:ind w:left="426"/>
        <w:rPr>
          <w:lang w:val="fr-CH"/>
        </w:rPr>
      </w:pPr>
      <w:r>
        <w:rPr>
          <w:lang w:val="fr-CH"/>
        </w:rPr>
        <w:t>Menu will be represented by 3 buttons : Profile, Create an event, Join an event ;</w:t>
      </w:r>
    </w:p>
    <w:p w:rsidR="00AE7FDE" w:rsidRDefault="00AE7FDE" w:rsidP="009C6DF1">
      <w:pPr>
        <w:pStyle w:val="Corpsdetexte"/>
        <w:spacing w:after="0"/>
        <w:ind w:left="426"/>
        <w:rPr>
          <w:lang w:val="fr-CH"/>
        </w:rPr>
      </w:pPr>
    </w:p>
    <w:p w:rsidR="00AE7FDE" w:rsidRPr="00AE7FDE" w:rsidRDefault="00AE7FDE" w:rsidP="009C6DF1">
      <w:pPr>
        <w:pStyle w:val="Corpsdetexte"/>
        <w:spacing w:after="0"/>
        <w:ind w:left="426"/>
        <w:rPr>
          <w:lang w:val="fr-CH"/>
        </w:rPr>
      </w:pPr>
      <w:r>
        <w:rPr>
          <w:lang w:val="fr-CH"/>
        </w:rPr>
        <w:t>Using app will require an account with phone number and password as login information.</w:t>
      </w:r>
    </w:p>
    <w:p w:rsidR="00277211" w:rsidRPr="00AE7FDE" w:rsidRDefault="00277211" w:rsidP="009C6DF1">
      <w:pPr>
        <w:pStyle w:val="Corpsdetexte"/>
        <w:spacing w:after="0"/>
        <w:ind w:left="426"/>
        <w:rPr>
          <w:lang w:val="fr-CH"/>
        </w:rPr>
      </w:pPr>
    </w:p>
    <w:p w:rsidR="00277211" w:rsidRDefault="00277211" w:rsidP="009C6DF1">
      <w:pPr>
        <w:pStyle w:val="Corpsdetexte"/>
        <w:spacing w:after="0"/>
        <w:ind w:left="426"/>
      </w:pPr>
      <w:r w:rsidRPr="00277211">
        <w:rPr>
          <w:b/>
        </w:rPr>
        <w:t>Constraints</w:t>
      </w:r>
      <w:r>
        <w:t> :</w:t>
      </w:r>
    </w:p>
    <w:p w:rsidR="00277211" w:rsidRDefault="00277211" w:rsidP="009C6DF1">
      <w:pPr>
        <w:pStyle w:val="Corpsdetexte"/>
        <w:spacing w:after="0"/>
        <w:ind w:left="426"/>
      </w:pPr>
    </w:p>
    <w:p w:rsidR="00277211" w:rsidRDefault="00277211" w:rsidP="00277211">
      <w:pPr>
        <w:pStyle w:val="Corpsdetexte"/>
        <w:numPr>
          <w:ilvl w:val="0"/>
          <w:numId w:val="23"/>
        </w:numPr>
        <w:spacing w:after="0"/>
      </w:pPr>
      <w:r>
        <w:t>Android application written in Java;</w:t>
      </w:r>
    </w:p>
    <w:p w:rsidR="00277211" w:rsidRDefault="00277211" w:rsidP="00277211">
      <w:pPr>
        <w:pStyle w:val="Corpsdetexte"/>
        <w:numPr>
          <w:ilvl w:val="0"/>
          <w:numId w:val="23"/>
        </w:numPr>
        <w:spacing w:after="0"/>
      </w:pPr>
      <w:r>
        <w:t xml:space="preserve">App will have at least 2 different </w:t>
      </w:r>
      <w:r w:rsidR="006B43EC">
        <w:t>activities</w:t>
      </w:r>
      <w:r>
        <w:t> : User account creation and Event creation ;</w:t>
      </w:r>
    </w:p>
    <w:p w:rsidR="00277211" w:rsidRDefault="00277211" w:rsidP="00277211">
      <w:pPr>
        <w:pStyle w:val="Corpsdetexte"/>
        <w:numPr>
          <w:ilvl w:val="0"/>
          <w:numId w:val="23"/>
        </w:numPr>
        <w:spacing w:after="0"/>
      </w:pPr>
      <w:r>
        <w:t>App will use Google Maps (GPS localisation) as a sensor ;</w:t>
      </w:r>
    </w:p>
    <w:p w:rsidR="00277211" w:rsidRDefault="00277211" w:rsidP="00277211">
      <w:pPr>
        <w:pStyle w:val="Corpsdetexte"/>
        <w:numPr>
          <w:ilvl w:val="0"/>
          <w:numId w:val="23"/>
        </w:numPr>
        <w:spacing w:after="0"/>
      </w:pPr>
      <w:r>
        <w:t>App will have at least 2 different UIs : Main app interface (Home) and Account interface ;</w:t>
      </w:r>
    </w:p>
    <w:p w:rsidR="00277211" w:rsidRDefault="00277211" w:rsidP="00277211">
      <w:pPr>
        <w:pStyle w:val="Corpsdetexte"/>
        <w:numPr>
          <w:ilvl w:val="0"/>
          <w:numId w:val="23"/>
        </w:numPr>
        <w:spacing w:after="0"/>
      </w:pPr>
      <w:r>
        <w:t>Documentation will be represented by different guidelines, manuals etc.</w:t>
      </w:r>
    </w:p>
    <w:p w:rsidR="00277211" w:rsidRDefault="00277211" w:rsidP="00277211">
      <w:pPr>
        <w:pStyle w:val="Corpsdetexte"/>
        <w:numPr>
          <w:ilvl w:val="0"/>
          <w:numId w:val="23"/>
        </w:numPr>
        <w:spacing w:after="0"/>
      </w:pPr>
      <w:r>
        <w:t>Etml coding norms must be respected ;</w:t>
      </w:r>
    </w:p>
    <w:p w:rsidR="005356D7" w:rsidRDefault="00277211" w:rsidP="00277211">
      <w:pPr>
        <w:pStyle w:val="Corpsdetexte"/>
        <w:numPr>
          <w:ilvl w:val="0"/>
          <w:numId w:val="23"/>
        </w:numPr>
        <w:spacing w:after="0"/>
      </w:pPr>
      <w:r>
        <w:t>As a data storage we will use SQL Da</w:t>
      </w:r>
      <w:r w:rsidR="005356D7">
        <w:t xml:space="preserve">tabase or a similar alternative. </w:t>
      </w:r>
    </w:p>
    <w:p w:rsidR="005356D7" w:rsidRDefault="005356D7" w:rsidP="005356D7">
      <w:pPr>
        <w:pStyle w:val="Corpsdetexte"/>
        <w:spacing w:after="0"/>
        <w:ind w:left="786"/>
      </w:pPr>
      <w:r>
        <w:t xml:space="preserve">Storage will contain : </w:t>
      </w:r>
    </w:p>
    <w:p w:rsidR="00277211" w:rsidRDefault="005356D7" w:rsidP="005356D7">
      <w:pPr>
        <w:pStyle w:val="Corpsdetexte"/>
        <w:numPr>
          <w:ilvl w:val="0"/>
          <w:numId w:val="24"/>
        </w:numPr>
        <w:spacing w:after="0"/>
        <w:rPr>
          <w:i/>
          <w:sz w:val="20"/>
        </w:rPr>
      </w:pPr>
      <w:r w:rsidRPr="005356D7">
        <w:rPr>
          <w:i/>
          <w:sz w:val="20"/>
        </w:rPr>
        <w:t>User information</w:t>
      </w:r>
      <w:r>
        <w:rPr>
          <w:i/>
          <w:sz w:val="20"/>
        </w:rPr>
        <w:t xml:space="preserve"> – Name, Lastname, Phone number, age, interests, possibly photo and status. </w:t>
      </w:r>
      <w:r w:rsidR="00277211" w:rsidRPr="005356D7">
        <w:rPr>
          <w:i/>
          <w:sz w:val="20"/>
        </w:rPr>
        <w:t>;</w:t>
      </w:r>
    </w:p>
    <w:p w:rsidR="005356D7" w:rsidRDefault="005356D7" w:rsidP="005356D7">
      <w:pPr>
        <w:pStyle w:val="Corpsdetexte"/>
        <w:numPr>
          <w:ilvl w:val="0"/>
          <w:numId w:val="24"/>
        </w:numPr>
        <w:spacing w:after="0"/>
        <w:rPr>
          <w:i/>
          <w:sz w:val="20"/>
          <w:lang w:val="de-CH"/>
        </w:rPr>
      </w:pPr>
      <w:r w:rsidRPr="005356D7">
        <w:rPr>
          <w:i/>
          <w:sz w:val="20"/>
          <w:lang w:val="de-CH"/>
        </w:rPr>
        <w:t>Interests categories – Name of an in</w:t>
      </w:r>
      <w:r>
        <w:rPr>
          <w:i/>
          <w:sz w:val="20"/>
          <w:lang w:val="de-CH"/>
        </w:rPr>
        <w:t>terest, number of followers;</w:t>
      </w:r>
    </w:p>
    <w:p w:rsidR="005356D7" w:rsidRPr="005356D7" w:rsidRDefault="005356D7" w:rsidP="005356D7">
      <w:pPr>
        <w:pStyle w:val="Corpsdetexte"/>
        <w:numPr>
          <w:ilvl w:val="0"/>
          <w:numId w:val="24"/>
        </w:numPr>
        <w:spacing w:after="0"/>
        <w:rPr>
          <w:i/>
          <w:sz w:val="20"/>
          <w:lang w:val="de-CH"/>
        </w:rPr>
      </w:pPr>
      <w:r>
        <w:rPr>
          <w:i/>
          <w:sz w:val="20"/>
          <w:lang w:val="de-CH"/>
        </w:rPr>
        <w:t>Events – number of followers, name of the creator, rating</w:t>
      </w:r>
    </w:p>
    <w:p w:rsidR="00277211" w:rsidRDefault="00277211" w:rsidP="00277211">
      <w:pPr>
        <w:pStyle w:val="Corpsdetexte"/>
        <w:numPr>
          <w:ilvl w:val="0"/>
          <w:numId w:val="23"/>
        </w:numPr>
        <w:spacing w:after="0"/>
      </w:pPr>
      <w:r>
        <w:t>Version control and planification is managed by BitBucket and Trello</w:t>
      </w:r>
      <w:r w:rsidR="00AA66A7">
        <w:t>.</w:t>
      </w:r>
    </w:p>
    <w:p w:rsidR="00D27EDD" w:rsidRPr="00D27EDD" w:rsidRDefault="00D27EDD" w:rsidP="002D28B5">
      <w:pPr>
        <w:pStyle w:val="Corpsdetexte"/>
        <w:spacing w:after="0"/>
        <w:ind w:left="426"/>
      </w:pPr>
    </w:p>
    <w:p w:rsidR="00684164" w:rsidRPr="007625C0" w:rsidRDefault="00684164" w:rsidP="0034690C">
      <w:pPr>
        <w:pStyle w:val="Titre1"/>
        <w:keepNext/>
        <w:keepLines/>
      </w:pPr>
      <w:r w:rsidRPr="001A0E0C">
        <w:t>V</w:t>
      </w:r>
      <w:r w:rsidRPr="007625C0">
        <w:t>ALIDATION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119"/>
        <w:gridCol w:w="3402"/>
        <w:gridCol w:w="3402"/>
      </w:tblGrid>
      <w:tr w:rsidR="00684164" w:rsidRPr="00CE4D89">
        <w:trPr>
          <w:cantSplit/>
          <w:trHeight w:val="397"/>
          <w:jc w:val="center"/>
        </w:trPr>
        <w:tc>
          <w:tcPr>
            <w:tcW w:w="3119" w:type="dxa"/>
            <w:shd w:val="clear" w:color="auto" w:fill="D9D9D9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  <w:tc>
          <w:tcPr>
            <w:tcW w:w="3402" w:type="dxa"/>
            <w:shd w:val="clear" w:color="auto" w:fill="D9D9D9"/>
            <w:vAlign w:val="center"/>
          </w:tcPr>
          <w:p w:rsidR="00684164" w:rsidRPr="00AF7342" w:rsidRDefault="003C019B" w:rsidP="003C019B">
            <w:pPr>
              <w:pStyle w:val="TexteTableau"/>
              <w:keepNext/>
              <w:keepLines/>
            </w:pPr>
            <w:r>
              <w:t>Read and approved</w:t>
            </w:r>
            <w:r w:rsidR="0015304A">
              <w:t> :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684164" w:rsidRPr="00AF7342" w:rsidRDefault="0015304A" w:rsidP="00CE4D89">
            <w:pPr>
              <w:pStyle w:val="TexteTableau"/>
              <w:keepNext/>
              <w:keepLines/>
            </w:pPr>
            <w:r>
              <w:t>Signature</w:t>
            </w:r>
            <w:bookmarkStart w:id="0" w:name="_GoBack"/>
            <w:bookmarkEnd w:id="0"/>
            <w:r w:rsidR="00684164" w:rsidRPr="00AF7342">
              <w:t xml:space="preserve"> :</w:t>
            </w:r>
          </w:p>
        </w:tc>
      </w:tr>
      <w:tr w:rsidR="00684164" w:rsidRPr="00CE4D89">
        <w:trPr>
          <w:cantSplit/>
          <w:trHeight w:val="397"/>
          <w:jc w:val="center"/>
        </w:trPr>
        <w:tc>
          <w:tcPr>
            <w:tcW w:w="3119" w:type="dxa"/>
            <w:vAlign w:val="center"/>
          </w:tcPr>
          <w:p w:rsidR="00684164" w:rsidRPr="00AF7342" w:rsidRDefault="00AE7FDE" w:rsidP="00CE4D89">
            <w:pPr>
              <w:pStyle w:val="TexteTableau"/>
              <w:keepNext/>
              <w:keepLines/>
            </w:pPr>
            <w:r>
              <w:t xml:space="preserve">Students </w:t>
            </w:r>
            <w:r w:rsidR="00AC459F">
              <w:t xml:space="preserve"> </w:t>
            </w:r>
            <w:r w:rsidR="00684164" w:rsidRPr="00AF7342">
              <w:t>:</w:t>
            </w:r>
          </w:p>
        </w:tc>
        <w:tc>
          <w:tcPr>
            <w:tcW w:w="3402" w:type="dxa"/>
            <w:vAlign w:val="center"/>
          </w:tcPr>
          <w:p w:rsidR="00684164" w:rsidRDefault="006162EA" w:rsidP="00CE4D89">
            <w:pPr>
              <w:pStyle w:val="TexteTableau"/>
              <w:keepNext/>
              <w:keepLines/>
            </w:pPr>
            <w:r>
              <w:t>28.08.2019</w:t>
            </w:r>
          </w:p>
        </w:tc>
        <w:tc>
          <w:tcPr>
            <w:tcW w:w="3402" w:type="dxa"/>
            <w:vAlign w:val="center"/>
          </w:tcPr>
          <w:p w:rsidR="00684164" w:rsidRDefault="006162EA" w:rsidP="00CE4D89">
            <w:pPr>
              <w:pStyle w:val="TexteTableau"/>
              <w:keepNext/>
              <w:keepLines/>
            </w:pPr>
            <w:r>
              <w:t>Chyzhyk, Hutzli</w:t>
            </w:r>
          </w:p>
        </w:tc>
      </w:tr>
      <w:tr w:rsidR="00684164" w:rsidRPr="00CE4D89">
        <w:trPr>
          <w:cantSplit/>
          <w:trHeight w:val="397"/>
          <w:jc w:val="center"/>
        </w:trPr>
        <w:tc>
          <w:tcPr>
            <w:tcW w:w="3119" w:type="dxa"/>
            <w:vAlign w:val="center"/>
          </w:tcPr>
          <w:p w:rsidR="00684164" w:rsidRPr="00AF7342" w:rsidRDefault="00AE7FDE" w:rsidP="00CE4D89">
            <w:pPr>
              <w:pStyle w:val="TexteTableau"/>
              <w:keepNext/>
              <w:keepLines/>
            </w:pPr>
            <w:r>
              <w:t>Teacher</w:t>
            </w:r>
            <w:r w:rsidR="00684164" w:rsidRPr="00AF7342">
              <w:t xml:space="preserve"> :</w:t>
            </w: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</w:tr>
    </w:tbl>
    <w:p w:rsidR="003B62CD" w:rsidRPr="00D21480" w:rsidRDefault="003B62CD" w:rsidP="00D21480">
      <w:pPr>
        <w:autoSpaceDE w:val="0"/>
        <w:autoSpaceDN w:val="0"/>
        <w:adjustRightInd w:val="0"/>
        <w:rPr>
          <w:sz w:val="2"/>
          <w:szCs w:val="2"/>
        </w:rPr>
      </w:pPr>
    </w:p>
    <w:sectPr w:rsidR="003B62CD" w:rsidRPr="00D21480" w:rsidSect="007076A9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794" w:right="851" w:bottom="79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3A7" w:rsidRDefault="004843A7">
      <w:r>
        <w:separator/>
      </w:r>
    </w:p>
  </w:endnote>
  <w:endnote w:type="continuationSeparator" w:id="0">
    <w:p w:rsidR="004843A7" w:rsidRDefault="00484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Ind w:w="108" w:type="dxa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969"/>
      <w:gridCol w:w="2268"/>
      <w:gridCol w:w="3686"/>
    </w:tblGrid>
    <w:tr w:rsidR="002D28B5" w:rsidRPr="00CE4D89">
      <w:tc>
        <w:tcPr>
          <w:tcW w:w="3969" w:type="dxa"/>
          <w:vAlign w:val="center"/>
        </w:tcPr>
        <w:p w:rsidR="002D28B5" w:rsidRPr="001B1602" w:rsidRDefault="002D28B5" w:rsidP="00876362">
          <w:pPr>
            <w:pStyle w:val="Pieddepage"/>
            <w:tabs>
              <w:tab w:val="right" w:pos="9923"/>
            </w:tabs>
            <w:rPr>
              <w:sz w:val="16"/>
              <w:szCs w:val="16"/>
              <w:lang w:val="de-DE"/>
            </w:rPr>
          </w:pPr>
        </w:p>
      </w:tc>
      <w:tc>
        <w:tcPr>
          <w:tcW w:w="2268" w:type="dxa"/>
          <w:vAlign w:val="center"/>
        </w:tcPr>
        <w:p w:rsidR="002D28B5" w:rsidRPr="00A97A4E" w:rsidRDefault="00B73FD4" w:rsidP="00876362">
          <w:pPr>
            <w:pStyle w:val="Pieddepage"/>
            <w:tabs>
              <w:tab w:val="right" w:pos="9923"/>
            </w:tabs>
            <w:ind w:left="34"/>
            <w:rPr>
              <w:sz w:val="16"/>
              <w:szCs w:val="16"/>
              <w:lang w:val="de-DE"/>
            </w:rPr>
          </w:pPr>
          <w:r w:rsidRPr="00CE4D89">
            <w:rPr>
              <w:snapToGrid w:val="0"/>
              <w:sz w:val="20"/>
              <w:szCs w:val="20"/>
            </w:rPr>
            <w:t xml:space="preserve">Page </w:t>
          </w:r>
          <w:r w:rsidR="00677B98" w:rsidRPr="00CE4D89">
            <w:rPr>
              <w:snapToGrid w:val="0"/>
              <w:sz w:val="20"/>
              <w:szCs w:val="20"/>
            </w:rPr>
            <w:fldChar w:fldCharType="begin"/>
          </w:r>
          <w:r w:rsidRPr="00CE4D89">
            <w:rPr>
              <w:snapToGrid w:val="0"/>
              <w:sz w:val="20"/>
              <w:szCs w:val="20"/>
            </w:rPr>
            <w:instrText xml:space="preserve"> PAGE </w:instrText>
          </w:r>
          <w:r w:rsidR="00677B98" w:rsidRPr="00CE4D89">
            <w:rPr>
              <w:snapToGrid w:val="0"/>
              <w:sz w:val="20"/>
              <w:szCs w:val="20"/>
            </w:rPr>
            <w:fldChar w:fldCharType="separate"/>
          </w:r>
          <w:r w:rsidR="0015304A">
            <w:rPr>
              <w:noProof/>
              <w:snapToGrid w:val="0"/>
              <w:sz w:val="20"/>
              <w:szCs w:val="20"/>
            </w:rPr>
            <w:t>1</w:t>
          </w:r>
          <w:r w:rsidR="00677B98" w:rsidRPr="00CE4D89">
            <w:rPr>
              <w:snapToGrid w:val="0"/>
              <w:sz w:val="20"/>
              <w:szCs w:val="20"/>
            </w:rPr>
            <w:fldChar w:fldCharType="end"/>
          </w:r>
          <w:r w:rsidRPr="00CE4D89">
            <w:rPr>
              <w:snapToGrid w:val="0"/>
              <w:sz w:val="20"/>
              <w:szCs w:val="20"/>
            </w:rPr>
            <w:t xml:space="preserve"> </w:t>
          </w:r>
          <w:r w:rsidR="00876362">
            <w:rPr>
              <w:snapToGrid w:val="0"/>
              <w:sz w:val="20"/>
              <w:szCs w:val="20"/>
            </w:rPr>
            <w:t>of</w:t>
          </w:r>
          <w:r w:rsidRPr="00CE4D89">
            <w:rPr>
              <w:snapToGrid w:val="0"/>
              <w:sz w:val="20"/>
              <w:szCs w:val="20"/>
            </w:rPr>
            <w:t xml:space="preserve"> </w:t>
          </w:r>
          <w:r w:rsidR="00677B98" w:rsidRPr="00CE4D89">
            <w:rPr>
              <w:snapToGrid w:val="0"/>
              <w:sz w:val="20"/>
              <w:szCs w:val="20"/>
            </w:rPr>
            <w:fldChar w:fldCharType="begin"/>
          </w:r>
          <w:r w:rsidRPr="00CE4D89">
            <w:rPr>
              <w:snapToGrid w:val="0"/>
              <w:sz w:val="20"/>
              <w:szCs w:val="20"/>
            </w:rPr>
            <w:instrText xml:space="preserve"> NUMPAGES </w:instrText>
          </w:r>
          <w:r w:rsidR="00677B98" w:rsidRPr="00CE4D89">
            <w:rPr>
              <w:snapToGrid w:val="0"/>
              <w:sz w:val="20"/>
              <w:szCs w:val="20"/>
            </w:rPr>
            <w:fldChar w:fldCharType="separate"/>
          </w:r>
          <w:r w:rsidR="0015304A">
            <w:rPr>
              <w:noProof/>
              <w:snapToGrid w:val="0"/>
              <w:sz w:val="20"/>
              <w:szCs w:val="20"/>
            </w:rPr>
            <w:t>1</w:t>
          </w:r>
          <w:r w:rsidR="00677B98" w:rsidRPr="00CE4D89">
            <w:rPr>
              <w:snapToGrid w:val="0"/>
              <w:sz w:val="20"/>
              <w:szCs w:val="20"/>
            </w:rPr>
            <w:fldChar w:fldCharType="end"/>
          </w:r>
        </w:p>
      </w:tc>
      <w:tc>
        <w:tcPr>
          <w:tcW w:w="3686" w:type="dxa"/>
          <w:vAlign w:val="center"/>
        </w:tcPr>
        <w:p w:rsidR="002D28B5" w:rsidRPr="00CE4D89" w:rsidRDefault="00876362" w:rsidP="00B73FD4">
          <w:pPr>
            <w:pStyle w:val="Pieddepage"/>
            <w:tabs>
              <w:tab w:val="right" w:pos="9923"/>
            </w:tabs>
            <w:ind w:left="34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Last changes</w:t>
          </w:r>
          <w:r w:rsidR="00B73FD4">
            <w:rPr>
              <w:sz w:val="16"/>
              <w:szCs w:val="16"/>
            </w:rPr>
            <w:t> :</w:t>
          </w:r>
          <w:r w:rsidR="00B73FD4" w:rsidRPr="00CE4D89">
            <w:rPr>
              <w:sz w:val="16"/>
              <w:szCs w:val="16"/>
            </w:rPr>
            <w:t xml:space="preserve"> </w:t>
          </w:r>
          <w:r w:rsidR="00B73FD4">
            <w:rPr>
              <w:sz w:val="16"/>
              <w:szCs w:val="16"/>
            </w:rPr>
            <w:t>02.12.2010</w:t>
          </w:r>
          <w:r w:rsidR="00677B98" w:rsidRPr="00CE4D89">
            <w:rPr>
              <w:sz w:val="16"/>
              <w:szCs w:val="16"/>
            </w:rPr>
            <w:fldChar w:fldCharType="begin"/>
          </w:r>
          <w:r w:rsidR="002D28B5" w:rsidRPr="00CE4D89">
            <w:rPr>
              <w:sz w:val="16"/>
              <w:szCs w:val="16"/>
            </w:rPr>
            <w:instrText xml:space="preserve">  </w:instrText>
          </w:r>
          <w:r w:rsidR="00677B98" w:rsidRPr="00CE4D89">
            <w:rPr>
              <w:sz w:val="16"/>
              <w:szCs w:val="16"/>
            </w:rPr>
            <w:fldChar w:fldCharType="end"/>
          </w:r>
        </w:p>
        <w:p w:rsidR="002D28B5" w:rsidRPr="00CE4D89" w:rsidRDefault="002D28B5" w:rsidP="00B73FD4">
          <w:pPr>
            <w:pStyle w:val="Pieddepage"/>
            <w:tabs>
              <w:tab w:val="right" w:pos="9923"/>
            </w:tabs>
            <w:ind w:left="34"/>
            <w:jc w:val="right"/>
            <w:rPr>
              <w:i/>
              <w:iCs/>
              <w:sz w:val="12"/>
              <w:szCs w:val="12"/>
            </w:rPr>
          </w:pPr>
        </w:p>
      </w:tc>
    </w:tr>
  </w:tbl>
  <w:p w:rsidR="002D28B5" w:rsidRDefault="002D28B5" w:rsidP="00D21480">
    <w:pPr>
      <w:pStyle w:val="Pieddepage"/>
      <w:tabs>
        <w:tab w:val="right" w:pos="9923"/>
      </w:tabs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8B5" w:rsidRDefault="004843A7" w:rsidP="004E6239">
    <w:pPr>
      <w:pStyle w:val="Pieddepage"/>
      <w:rPr>
        <w:rFonts w:cs="Arial"/>
        <w:snapToGrid w:val="0"/>
        <w:sz w:val="12"/>
      </w:rPr>
    </w:pPr>
    <w:r>
      <w:rPr>
        <w:rFonts w:cs="Arial"/>
        <w:noProof/>
        <w:sz w:val="12"/>
        <w:lang w:val="fr-CH" w:eastAsia="fr-CH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-6350</wp:posOffset>
              </wp:positionH>
              <wp:positionV relativeFrom="paragraph">
                <wp:posOffset>-1270</wp:posOffset>
              </wp:positionV>
              <wp:extent cx="6309995" cy="0"/>
              <wp:effectExtent l="12700" t="8255" r="11430" b="1079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9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F96BB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.1pt" to="496.3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TyUEgIAACgEAAAOAAAAZHJzL2Uyb0RvYy54bWysU8GO2jAQvVfqP1i+QxIWKIk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"/>
          </w:pict>
        </mc:Fallback>
      </mc:AlternateContent>
    </w:r>
  </w:p>
  <w:p w:rsidR="002D28B5" w:rsidRDefault="00677B98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 w:rsidRPr="00172A50">
      <w:rPr>
        <w:rFonts w:cs="Arial"/>
        <w:snapToGrid w:val="0"/>
        <w:sz w:val="12"/>
      </w:rPr>
      <w:fldChar w:fldCharType="begin"/>
    </w:r>
    <w:r w:rsidR="002D28B5" w:rsidRPr="00172A50">
      <w:rPr>
        <w:rFonts w:cs="Arial"/>
        <w:snapToGrid w:val="0"/>
        <w:sz w:val="12"/>
      </w:rPr>
      <w:instrText xml:space="preserve"> FILENAME \p </w:instrText>
    </w:r>
    <w:r w:rsidRPr="00172A50">
      <w:rPr>
        <w:rFonts w:cs="Arial"/>
        <w:snapToGrid w:val="0"/>
        <w:sz w:val="12"/>
      </w:rPr>
      <w:fldChar w:fldCharType="separate"/>
    </w:r>
    <w:r w:rsidR="005356D7">
      <w:rPr>
        <w:rFonts w:cs="Arial"/>
        <w:noProof/>
        <w:snapToGrid w:val="0"/>
        <w:sz w:val="12"/>
      </w:rPr>
      <w:t>K:\INF\Eleves\Enseignement\ModulesICT_NewOrdo\335\alechyshyk-borhutzli\ICT-335-Hutzli_Chyzhyk-project_specifications.docx</w:t>
    </w:r>
    <w:r w:rsidRPr="00172A50">
      <w:rPr>
        <w:rFonts w:cs="Arial"/>
        <w:snapToGrid w:val="0"/>
        <w:sz w:val="12"/>
      </w:rPr>
      <w:fldChar w:fldCharType="end"/>
    </w:r>
    <w:r w:rsidR="002D28B5">
      <w:rPr>
        <w:rFonts w:cs="Arial"/>
        <w:snapToGrid w:val="0"/>
        <w:sz w:val="12"/>
      </w:rPr>
      <w:tab/>
    </w:r>
    <w:r w:rsidR="002D28B5">
      <w:rPr>
        <w:rFonts w:cs="Arial"/>
        <w:snapToGrid w:val="0"/>
        <w:sz w:val="12"/>
      </w:rPr>
      <w:tab/>
      <w:t>Version du 1.08.03</w:t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Auteur : PAT</w:t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Mise à jour : PAT</w:t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 xml:space="preserve">Imprimé le </w:t>
    </w:r>
    <w:r w:rsidR="00677B98"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"dd/MM/yyyy" </w:instrText>
    </w:r>
    <w:r w:rsidR="00677B98">
      <w:rPr>
        <w:rFonts w:cs="Arial"/>
        <w:snapToGrid w:val="0"/>
        <w:sz w:val="12"/>
      </w:rPr>
      <w:fldChar w:fldCharType="separate"/>
    </w:r>
    <w:r w:rsidR="00AB0443">
      <w:rPr>
        <w:rFonts w:cs="Arial"/>
        <w:noProof/>
        <w:snapToGrid w:val="0"/>
        <w:sz w:val="12"/>
      </w:rPr>
      <w:t>06/11/2019</w:t>
    </w:r>
    <w:r w:rsidR="00677B98"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 xml:space="preserve"> à </w:t>
    </w:r>
    <w:r w:rsidR="00677B98"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"HH:mm" </w:instrText>
    </w:r>
    <w:r w:rsidR="00677B98">
      <w:rPr>
        <w:rFonts w:cs="Arial"/>
        <w:snapToGrid w:val="0"/>
        <w:sz w:val="12"/>
      </w:rPr>
      <w:fldChar w:fldCharType="separate"/>
    </w:r>
    <w:r w:rsidR="00AB0443">
      <w:rPr>
        <w:rFonts w:cs="Arial"/>
        <w:noProof/>
        <w:snapToGrid w:val="0"/>
        <w:sz w:val="12"/>
      </w:rPr>
      <w:t>13:17</w:t>
    </w:r>
    <w:r w:rsidR="00677B98">
      <w:rPr>
        <w:rFonts w:cs="Arial"/>
        <w:snapToGrid w:val="0"/>
        <w:sz w:val="12"/>
      </w:rPr>
      <w:fldChar w:fldCharType="end"/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</w:p>
  <w:p w:rsidR="002D28B5" w:rsidRDefault="002D28B5" w:rsidP="00CA562D">
    <w:pPr>
      <w:pStyle w:val="Pieddepage"/>
      <w:tabs>
        <w:tab w:val="clear" w:pos="9072"/>
        <w:tab w:val="right" w:pos="9923"/>
      </w:tabs>
      <w:jc w:val="center"/>
      <w:rPr>
        <w:rFonts w:cs="Arial"/>
        <w:snapToGrid w:val="0"/>
        <w:sz w:val="12"/>
      </w:rPr>
    </w:pPr>
    <w:r w:rsidRPr="00CA562D">
      <w:rPr>
        <w:rFonts w:cs="Arial"/>
        <w:snapToGrid w:val="0"/>
        <w:sz w:val="12"/>
      </w:rPr>
      <w:t xml:space="preserve">Page </w:t>
    </w:r>
    <w:r w:rsidR="00677B98"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PAGE </w:instrText>
    </w:r>
    <w:r w:rsidR="00677B98" w:rsidRPr="00CA562D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1</w:t>
    </w:r>
    <w:r w:rsidR="00677B98" w:rsidRPr="00CA562D">
      <w:rPr>
        <w:rFonts w:cs="Arial"/>
        <w:snapToGrid w:val="0"/>
        <w:sz w:val="12"/>
      </w:rPr>
      <w:fldChar w:fldCharType="end"/>
    </w:r>
    <w:r w:rsidRPr="00CA562D">
      <w:rPr>
        <w:rFonts w:cs="Arial"/>
        <w:snapToGrid w:val="0"/>
        <w:sz w:val="12"/>
      </w:rPr>
      <w:t xml:space="preserve"> sur </w:t>
    </w:r>
    <w:r w:rsidR="00677B98"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NUMPAGES </w:instrText>
    </w:r>
    <w:r w:rsidR="00677B98" w:rsidRPr="00CA562D">
      <w:rPr>
        <w:rFonts w:cs="Arial"/>
        <w:snapToGrid w:val="0"/>
        <w:sz w:val="12"/>
      </w:rPr>
      <w:fldChar w:fldCharType="separate"/>
    </w:r>
    <w:r w:rsidR="005356D7">
      <w:rPr>
        <w:rFonts w:cs="Arial"/>
        <w:noProof/>
        <w:snapToGrid w:val="0"/>
        <w:sz w:val="12"/>
      </w:rPr>
      <w:t>1</w:t>
    </w:r>
    <w:r w:rsidR="00677B98" w:rsidRPr="00CA562D">
      <w:rPr>
        <w:rFonts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3A7" w:rsidRDefault="004843A7">
      <w:r>
        <w:separator/>
      </w:r>
    </w:p>
  </w:footnote>
  <w:footnote w:type="continuationSeparator" w:id="0">
    <w:p w:rsidR="004843A7" w:rsidRDefault="004843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8B5" w:rsidRPr="00B73FD4" w:rsidRDefault="00B73FD4" w:rsidP="00031C09">
    <w:pPr>
      <w:pStyle w:val="En-tte"/>
      <w:rPr>
        <w:sz w:val="24"/>
        <w:szCs w:val="24"/>
      </w:rPr>
    </w:pPr>
    <w:r w:rsidRPr="00B73FD4">
      <w:rPr>
        <w:sz w:val="24"/>
        <w:szCs w:val="24"/>
      </w:rPr>
      <w:tab/>
    </w:r>
    <w:r w:rsidR="00876362">
      <w:rPr>
        <w:sz w:val="24"/>
        <w:szCs w:val="24"/>
      </w:rPr>
      <w:t>Project Specs</w:t>
    </w:r>
    <w:r w:rsidRPr="00B73FD4">
      <w:rPr>
        <w:sz w:val="24"/>
        <w:szCs w:val="24"/>
      </w:rPr>
      <w:tab/>
    </w:r>
    <w:r w:rsidR="00876362">
      <w:rPr>
        <w:sz w:val="24"/>
        <w:szCs w:val="24"/>
      </w:rPr>
      <w:t>ICT 335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4" w:type="dxa"/>
      <w:tblInd w:w="97" w:type="dxa"/>
      <w:tblBorders>
        <w:bottom w:val="single" w:sz="12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7"/>
      <w:gridCol w:w="2410"/>
      <w:gridCol w:w="6237"/>
    </w:tblGrid>
    <w:tr w:rsidR="002D28B5">
      <w:trPr>
        <w:trHeight w:val="363"/>
      </w:trPr>
      <w:tc>
        <w:tcPr>
          <w:tcW w:w="1107" w:type="dxa"/>
        </w:tcPr>
        <w:p w:rsidR="002D28B5" w:rsidRDefault="002D28B5">
          <w:pPr>
            <w:pStyle w:val="En-tte"/>
            <w:rPr>
              <w:sz w:val="2"/>
            </w:rPr>
          </w:pPr>
        </w:p>
        <w:p w:rsidR="002D28B5" w:rsidRPr="004E6239" w:rsidRDefault="002D28B5" w:rsidP="004E6239">
          <w:pPr>
            <w:tabs>
              <w:tab w:val="right" w:pos="1845"/>
            </w:tabs>
            <w:rPr>
              <w:rFonts w:ascii="ETML" w:hAnsi="ETML"/>
            </w:rPr>
          </w:pPr>
          <w:r w:rsidRPr="004E6239">
            <w:rPr>
              <w:rFonts w:ascii="ETML" w:hAnsi="ETML"/>
            </w:rPr>
            <w:t>ETML</w:t>
          </w:r>
          <w:r>
            <w:rPr>
              <w:rFonts w:ascii="ETML" w:hAnsi="ETML"/>
            </w:rPr>
            <w:tab/>
          </w:r>
        </w:p>
      </w:tc>
      <w:tc>
        <w:tcPr>
          <w:tcW w:w="2410" w:type="dxa"/>
          <w:tcBorders>
            <w:top w:val="nil"/>
            <w:bottom w:val="single" w:sz="12" w:space="0" w:color="auto"/>
            <w:right w:val="nil"/>
          </w:tcBorders>
          <w:vAlign w:val="center"/>
        </w:tcPr>
        <w:p w:rsidR="002D28B5" w:rsidRPr="005D3884" w:rsidRDefault="002D28B5" w:rsidP="004E6239">
          <w:pPr>
            <w:pStyle w:val="En-tte"/>
            <w:rPr>
              <w:i/>
              <w:iCs/>
              <w:sz w:val="2"/>
            </w:rPr>
          </w:pPr>
        </w:p>
        <w:p w:rsidR="002D28B5" w:rsidRPr="004E6239" w:rsidRDefault="002D28B5" w:rsidP="005D3884">
          <w:pPr>
            <w:ind w:left="-70"/>
            <w:rPr>
              <w:sz w:val="16"/>
              <w:szCs w:val="16"/>
            </w:rPr>
          </w:pPr>
          <w:r w:rsidRPr="005D3884">
            <w:rPr>
              <w:i/>
              <w:iCs/>
              <w:sz w:val="16"/>
              <w:szCs w:val="16"/>
            </w:rPr>
            <w:t>Section informatique</w:t>
          </w:r>
        </w:p>
      </w:tc>
      <w:tc>
        <w:tcPr>
          <w:tcW w:w="6237" w:type="dxa"/>
          <w:tcBorders>
            <w:left w:val="nil"/>
          </w:tcBorders>
        </w:tcPr>
        <w:p w:rsidR="002D28B5" w:rsidRPr="004E6239" w:rsidRDefault="002D28B5" w:rsidP="004E6239">
          <w:pPr>
            <w:jc w:val="right"/>
          </w:pPr>
          <w:r>
            <w:t>Projet : xxxxxx</w:t>
          </w:r>
        </w:p>
      </w:tc>
    </w:tr>
  </w:tbl>
  <w:p w:rsidR="002D28B5" w:rsidRDefault="002D28B5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pt;height:12.75pt" o:bullet="t">
        <v:imagedata r:id="rId1" o:title="BD21302_"/>
      </v:shape>
    </w:pict>
  </w:numPicBullet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C5DEC"/>
    <w:multiLevelType w:val="hybridMultilevel"/>
    <w:tmpl w:val="EE48DE6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0765E"/>
    <w:multiLevelType w:val="hybridMultilevel"/>
    <w:tmpl w:val="F9D03352"/>
    <w:lvl w:ilvl="0" w:tplc="100C0011">
      <w:start w:val="1"/>
      <w:numFmt w:val="decimal"/>
      <w:lvlText w:val="%1)"/>
      <w:lvlJc w:val="left"/>
      <w:pPr>
        <w:ind w:left="622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34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78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50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22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94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66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382" w:hanging="360"/>
      </w:pPr>
      <w:rPr>
        <w:rFonts w:ascii="Wingdings" w:hAnsi="Wingdings" w:hint="default"/>
      </w:rPr>
    </w:lvl>
  </w:abstractNum>
  <w:abstractNum w:abstractNumId="3" w15:restartNumberingAfterBreak="0">
    <w:nsid w:val="0B5746A4"/>
    <w:multiLevelType w:val="hybridMultilevel"/>
    <w:tmpl w:val="EE48DE6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146FB"/>
    <w:multiLevelType w:val="hybridMultilevel"/>
    <w:tmpl w:val="9B7EC1E8"/>
    <w:lvl w:ilvl="0" w:tplc="18CA81D8">
      <w:start w:val="1"/>
      <w:numFmt w:val="lowerLetter"/>
      <w:lvlText w:val="%1)"/>
      <w:lvlJc w:val="left"/>
      <w:pPr>
        <w:ind w:left="183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554" w:hanging="360"/>
      </w:pPr>
    </w:lvl>
    <w:lvl w:ilvl="2" w:tplc="100C001B" w:tentative="1">
      <w:start w:val="1"/>
      <w:numFmt w:val="lowerRoman"/>
      <w:lvlText w:val="%3."/>
      <w:lvlJc w:val="right"/>
      <w:pPr>
        <w:ind w:left="3274" w:hanging="180"/>
      </w:pPr>
    </w:lvl>
    <w:lvl w:ilvl="3" w:tplc="100C000F" w:tentative="1">
      <w:start w:val="1"/>
      <w:numFmt w:val="decimal"/>
      <w:lvlText w:val="%4."/>
      <w:lvlJc w:val="left"/>
      <w:pPr>
        <w:ind w:left="3994" w:hanging="360"/>
      </w:pPr>
    </w:lvl>
    <w:lvl w:ilvl="4" w:tplc="100C0019" w:tentative="1">
      <w:start w:val="1"/>
      <w:numFmt w:val="lowerLetter"/>
      <w:lvlText w:val="%5."/>
      <w:lvlJc w:val="left"/>
      <w:pPr>
        <w:ind w:left="4714" w:hanging="360"/>
      </w:pPr>
    </w:lvl>
    <w:lvl w:ilvl="5" w:tplc="100C001B" w:tentative="1">
      <w:start w:val="1"/>
      <w:numFmt w:val="lowerRoman"/>
      <w:lvlText w:val="%6."/>
      <w:lvlJc w:val="right"/>
      <w:pPr>
        <w:ind w:left="5434" w:hanging="180"/>
      </w:pPr>
    </w:lvl>
    <w:lvl w:ilvl="6" w:tplc="100C000F" w:tentative="1">
      <w:start w:val="1"/>
      <w:numFmt w:val="decimal"/>
      <w:lvlText w:val="%7."/>
      <w:lvlJc w:val="left"/>
      <w:pPr>
        <w:ind w:left="6154" w:hanging="360"/>
      </w:pPr>
    </w:lvl>
    <w:lvl w:ilvl="7" w:tplc="100C0019" w:tentative="1">
      <w:start w:val="1"/>
      <w:numFmt w:val="lowerLetter"/>
      <w:lvlText w:val="%8."/>
      <w:lvlJc w:val="left"/>
      <w:pPr>
        <w:ind w:left="6874" w:hanging="360"/>
      </w:pPr>
    </w:lvl>
    <w:lvl w:ilvl="8" w:tplc="100C001B" w:tentative="1">
      <w:start w:val="1"/>
      <w:numFmt w:val="lowerRoman"/>
      <w:lvlText w:val="%9."/>
      <w:lvlJc w:val="right"/>
      <w:pPr>
        <w:ind w:left="7594" w:hanging="180"/>
      </w:pPr>
    </w:lvl>
  </w:abstractNum>
  <w:abstractNum w:abstractNumId="5" w15:restartNumberingAfterBreak="0">
    <w:nsid w:val="223749B8"/>
    <w:multiLevelType w:val="hybridMultilevel"/>
    <w:tmpl w:val="9C6A1EFE"/>
    <w:lvl w:ilvl="0" w:tplc="040C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6" w15:restartNumberingAfterBreak="0">
    <w:nsid w:val="258630E6"/>
    <w:multiLevelType w:val="hybridMultilevel"/>
    <w:tmpl w:val="2A6A8172"/>
    <w:lvl w:ilvl="0" w:tplc="040C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7" w15:restartNumberingAfterBreak="0">
    <w:nsid w:val="260B1A8D"/>
    <w:multiLevelType w:val="hybridMultilevel"/>
    <w:tmpl w:val="9AD215B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566A89"/>
    <w:multiLevelType w:val="multilevel"/>
    <w:tmpl w:val="12E2BDB4"/>
    <w:lvl w:ilvl="0">
      <w:start w:val="1"/>
      <w:numFmt w:val="decimal"/>
      <w:pStyle w:val="Titre1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9" w15:restartNumberingAfterBreak="0">
    <w:nsid w:val="32D31232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0E2FE0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306C34"/>
    <w:multiLevelType w:val="hybridMultilevel"/>
    <w:tmpl w:val="788893D0"/>
    <w:lvl w:ilvl="0" w:tplc="6E44BC0A">
      <w:start w:val="1"/>
      <w:numFmt w:val="decimal"/>
      <w:lvlText w:val="%1)"/>
      <w:lvlJc w:val="left"/>
      <w:pPr>
        <w:ind w:left="622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342" w:hanging="360"/>
      </w:pPr>
    </w:lvl>
    <w:lvl w:ilvl="2" w:tplc="100C001B" w:tentative="1">
      <w:start w:val="1"/>
      <w:numFmt w:val="lowerRoman"/>
      <w:lvlText w:val="%3."/>
      <w:lvlJc w:val="right"/>
      <w:pPr>
        <w:ind w:left="2062" w:hanging="180"/>
      </w:pPr>
    </w:lvl>
    <w:lvl w:ilvl="3" w:tplc="100C000F" w:tentative="1">
      <w:start w:val="1"/>
      <w:numFmt w:val="decimal"/>
      <w:lvlText w:val="%4."/>
      <w:lvlJc w:val="left"/>
      <w:pPr>
        <w:ind w:left="2782" w:hanging="360"/>
      </w:pPr>
    </w:lvl>
    <w:lvl w:ilvl="4" w:tplc="100C0019" w:tentative="1">
      <w:start w:val="1"/>
      <w:numFmt w:val="lowerLetter"/>
      <w:lvlText w:val="%5."/>
      <w:lvlJc w:val="left"/>
      <w:pPr>
        <w:ind w:left="3502" w:hanging="360"/>
      </w:pPr>
    </w:lvl>
    <w:lvl w:ilvl="5" w:tplc="100C001B" w:tentative="1">
      <w:start w:val="1"/>
      <w:numFmt w:val="lowerRoman"/>
      <w:lvlText w:val="%6."/>
      <w:lvlJc w:val="right"/>
      <w:pPr>
        <w:ind w:left="4222" w:hanging="180"/>
      </w:pPr>
    </w:lvl>
    <w:lvl w:ilvl="6" w:tplc="100C000F" w:tentative="1">
      <w:start w:val="1"/>
      <w:numFmt w:val="decimal"/>
      <w:lvlText w:val="%7."/>
      <w:lvlJc w:val="left"/>
      <w:pPr>
        <w:ind w:left="4942" w:hanging="360"/>
      </w:pPr>
    </w:lvl>
    <w:lvl w:ilvl="7" w:tplc="100C0019" w:tentative="1">
      <w:start w:val="1"/>
      <w:numFmt w:val="lowerLetter"/>
      <w:lvlText w:val="%8."/>
      <w:lvlJc w:val="left"/>
      <w:pPr>
        <w:ind w:left="5662" w:hanging="360"/>
      </w:pPr>
    </w:lvl>
    <w:lvl w:ilvl="8" w:tplc="100C001B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12" w15:restartNumberingAfterBreak="0">
    <w:nsid w:val="5EC621FC"/>
    <w:multiLevelType w:val="hybridMultilevel"/>
    <w:tmpl w:val="9AD215B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0E7181"/>
    <w:multiLevelType w:val="hybridMultilevel"/>
    <w:tmpl w:val="01268E0A"/>
    <w:lvl w:ilvl="0" w:tplc="6C34914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6CAF52D2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203A1F"/>
    <w:multiLevelType w:val="hybridMultilevel"/>
    <w:tmpl w:val="E0907232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5"/>
  </w:num>
  <w:num w:numId="5">
    <w:abstractNumId w:val="8"/>
  </w:num>
  <w:num w:numId="6">
    <w:abstractNumId w:val="10"/>
  </w:num>
  <w:num w:numId="7">
    <w:abstractNumId w:val="14"/>
  </w:num>
  <w:num w:numId="8">
    <w:abstractNumId w:val="9"/>
  </w:num>
  <w:num w:numId="9">
    <w:abstractNumId w:val="7"/>
  </w:num>
  <w:num w:numId="10">
    <w:abstractNumId w:val="1"/>
  </w:num>
  <w:num w:numId="11">
    <w:abstractNumId w:val="3"/>
  </w:num>
  <w:num w:numId="12">
    <w:abstractNumId w:val="12"/>
  </w:num>
  <w:num w:numId="13">
    <w:abstractNumId w:val="15"/>
  </w:num>
  <w:num w:numId="14">
    <w:abstractNumId w:val="2"/>
  </w:num>
  <w:num w:numId="15">
    <w:abstractNumId w:val="11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13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3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3A7"/>
    <w:rsid w:val="000035E3"/>
    <w:rsid w:val="000077D0"/>
    <w:rsid w:val="00012E82"/>
    <w:rsid w:val="00014221"/>
    <w:rsid w:val="000155E1"/>
    <w:rsid w:val="00016BC1"/>
    <w:rsid w:val="0002239A"/>
    <w:rsid w:val="00022403"/>
    <w:rsid w:val="0002338E"/>
    <w:rsid w:val="000249B4"/>
    <w:rsid w:val="0002717B"/>
    <w:rsid w:val="00031C09"/>
    <w:rsid w:val="00031DE9"/>
    <w:rsid w:val="00034C6C"/>
    <w:rsid w:val="00034D55"/>
    <w:rsid w:val="0003755F"/>
    <w:rsid w:val="000424E9"/>
    <w:rsid w:val="00042C31"/>
    <w:rsid w:val="00043447"/>
    <w:rsid w:val="000537E0"/>
    <w:rsid w:val="000613B8"/>
    <w:rsid w:val="0006404B"/>
    <w:rsid w:val="0007050B"/>
    <w:rsid w:val="00070FB8"/>
    <w:rsid w:val="000714B6"/>
    <w:rsid w:val="000733DC"/>
    <w:rsid w:val="000779E1"/>
    <w:rsid w:val="00080D09"/>
    <w:rsid w:val="00085790"/>
    <w:rsid w:val="00087FE4"/>
    <w:rsid w:val="00091714"/>
    <w:rsid w:val="00093B7A"/>
    <w:rsid w:val="00096747"/>
    <w:rsid w:val="000A1569"/>
    <w:rsid w:val="000A49C7"/>
    <w:rsid w:val="000A6BD5"/>
    <w:rsid w:val="000B5600"/>
    <w:rsid w:val="000C24DD"/>
    <w:rsid w:val="000C29F2"/>
    <w:rsid w:val="000C48C0"/>
    <w:rsid w:val="000C4B1C"/>
    <w:rsid w:val="000D06D5"/>
    <w:rsid w:val="000D1FB9"/>
    <w:rsid w:val="000D238B"/>
    <w:rsid w:val="000D2795"/>
    <w:rsid w:val="000D31A0"/>
    <w:rsid w:val="000D5881"/>
    <w:rsid w:val="000E257C"/>
    <w:rsid w:val="000E28A7"/>
    <w:rsid w:val="000E4799"/>
    <w:rsid w:val="000E6776"/>
    <w:rsid w:val="000E6CC2"/>
    <w:rsid w:val="000F1E8C"/>
    <w:rsid w:val="000F1F81"/>
    <w:rsid w:val="000F3FF0"/>
    <w:rsid w:val="000F4344"/>
    <w:rsid w:val="000F6757"/>
    <w:rsid w:val="00102A14"/>
    <w:rsid w:val="00105905"/>
    <w:rsid w:val="0011137F"/>
    <w:rsid w:val="00111CB8"/>
    <w:rsid w:val="001140D0"/>
    <w:rsid w:val="00114E0A"/>
    <w:rsid w:val="00115B30"/>
    <w:rsid w:val="00116C76"/>
    <w:rsid w:val="001229CC"/>
    <w:rsid w:val="0012683C"/>
    <w:rsid w:val="00126A3B"/>
    <w:rsid w:val="00127263"/>
    <w:rsid w:val="00131B45"/>
    <w:rsid w:val="00132549"/>
    <w:rsid w:val="00135008"/>
    <w:rsid w:val="001416FC"/>
    <w:rsid w:val="00141AA2"/>
    <w:rsid w:val="00144A35"/>
    <w:rsid w:val="00150EA2"/>
    <w:rsid w:val="0015304A"/>
    <w:rsid w:val="00166B8F"/>
    <w:rsid w:val="001707E7"/>
    <w:rsid w:val="001709C2"/>
    <w:rsid w:val="001730F8"/>
    <w:rsid w:val="001736D8"/>
    <w:rsid w:val="00174D0E"/>
    <w:rsid w:val="00176438"/>
    <w:rsid w:val="001854FF"/>
    <w:rsid w:val="00186359"/>
    <w:rsid w:val="00190DFE"/>
    <w:rsid w:val="00194BD3"/>
    <w:rsid w:val="00196B0A"/>
    <w:rsid w:val="001A0E0C"/>
    <w:rsid w:val="001A1C17"/>
    <w:rsid w:val="001A7EEC"/>
    <w:rsid w:val="001B1602"/>
    <w:rsid w:val="001C4861"/>
    <w:rsid w:val="001C6221"/>
    <w:rsid w:val="001C6AFD"/>
    <w:rsid w:val="001D001B"/>
    <w:rsid w:val="001D21D4"/>
    <w:rsid w:val="001D447B"/>
    <w:rsid w:val="001D5F6D"/>
    <w:rsid w:val="001D7338"/>
    <w:rsid w:val="001E3143"/>
    <w:rsid w:val="001E435B"/>
    <w:rsid w:val="001F0459"/>
    <w:rsid w:val="001F16C6"/>
    <w:rsid w:val="00202E3E"/>
    <w:rsid w:val="002051DB"/>
    <w:rsid w:val="002157FF"/>
    <w:rsid w:val="00215DBB"/>
    <w:rsid w:val="002163FF"/>
    <w:rsid w:val="0022575F"/>
    <w:rsid w:val="00226F1D"/>
    <w:rsid w:val="00233E24"/>
    <w:rsid w:val="00235E51"/>
    <w:rsid w:val="00237A57"/>
    <w:rsid w:val="00242B4F"/>
    <w:rsid w:val="00243FCF"/>
    <w:rsid w:val="002448B9"/>
    <w:rsid w:val="002510D8"/>
    <w:rsid w:val="002517EF"/>
    <w:rsid w:val="00255D03"/>
    <w:rsid w:val="00256BD0"/>
    <w:rsid w:val="002634BE"/>
    <w:rsid w:val="00265C54"/>
    <w:rsid w:val="00276DA7"/>
    <w:rsid w:val="00277211"/>
    <w:rsid w:val="00277744"/>
    <w:rsid w:val="00277844"/>
    <w:rsid w:val="00280CE1"/>
    <w:rsid w:val="002912EC"/>
    <w:rsid w:val="002918FC"/>
    <w:rsid w:val="00293FD2"/>
    <w:rsid w:val="00295840"/>
    <w:rsid w:val="002A4419"/>
    <w:rsid w:val="002A6F2D"/>
    <w:rsid w:val="002A742C"/>
    <w:rsid w:val="002B13AA"/>
    <w:rsid w:val="002C0E36"/>
    <w:rsid w:val="002C11EA"/>
    <w:rsid w:val="002C3C2F"/>
    <w:rsid w:val="002C4DCC"/>
    <w:rsid w:val="002D085D"/>
    <w:rsid w:val="002D0B60"/>
    <w:rsid w:val="002D28B5"/>
    <w:rsid w:val="002D356F"/>
    <w:rsid w:val="002D3F3B"/>
    <w:rsid w:val="002D7D0B"/>
    <w:rsid w:val="002E28C2"/>
    <w:rsid w:val="002E65A0"/>
    <w:rsid w:val="002F028C"/>
    <w:rsid w:val="002F38C2"/>
    <w:rsid w:val="002F5FC3"/>
    <w:rsid w:val="00303796"/>
    <w:rsid w:val="003070C4"/>
    <w:rsid w:val="00317468"/>
    <w:rsid w:val="00320482"/>
    <w:rsid w:val="003208F6"/>
    <w:rsid w:val="0032573A"/>
    <w:rsid w:val="003326B0"/>
    <w:rsid w:val="00333CCB"/>
    <w:rsid w:val="00334F81"/>
    <w:rsid w:val="003359DB"/>
    <w:rsid w:val="003368EB"/>
    <w:rsid w:val="003375E5"/>
    <w:rsid w:val="003403DA"/>
    <w:rsid w:val="00346508"/>
    <w:rsid w:val="0034690C"/>
    <w:rsid w:val="00346F51"/>
    <w:rsid w:val="003477CF"/>
    <w:rsid w:val="00352A07"/>
    <w:rsid w:val="00352E94"/>
    <w:rsid w:val="00356B1F"/>
    <w:rsid w:val="0035723B"/>
    <w:rsid w:val="00361762"/>
    <w:rsid w:val="00362754"/>
    <w:rsid w:val="00363F29"/>
    <w:rsid w:val="003656A3"/>
    <w:rsid w:val="00370682"/>
    <w:rsid w:val="00370BD8"/>
    <w:rsid w:val="00375E5D"/>
    <w:rsid w:val="00376563"/>
    <w:rsid w:val="00387B46"/>
    <w:rsid w:val="00392F11"/>
    <w:rsid w:val="003947C4"/>
    <w:rsid w:val="003957EA"/>
    <w:rsid w:val="00396ECB"/>
    <w:rsid w:val="003A04CC"/>
    <w:rsid w:val="003A6E55"/>
    <w:rsid w:val="003A7641"/>
    <w:rsid w:val="003B2CD8"/>
    <w:rsid w:val="003B3C18"/>
    <w:rsid w:val="003B62CD"/>
    <w:rsid w:val="003B7A64"/>
    <w:rsid w:val="003C019B"/>
    <w:rsid w:val="003C714C"/>
    <w:rsid w:val="003C7DD3"/>
    <w:rsid w:val="003D7634"/>
    <w:rsid w:val="003E03B5"/>
    <w:rsid w:val="003E0ACD"/>
    <w:rsid w:val="003E4839"/>
    <w:rsid w:val="003F0D73"/>
    <w:rsid w:val="003F111A"/>
    <w:rsid w:val="003F39D6"/>
    <w:rsid w:val="003F5896"/>
    <w:rsid w:val="003F6AFA"/>
    <w:rsid w:val="003F6DE5"/>
    <w:rsid w:val="004029F3"/>
    <w:rsid w:val="00402FE3"/>
    <w:rsid w:val="00411B8A"/>
    <w:rsid w:val="00411F94"/>
    <w:rsid w:val="004123BE"/>
    <w:rsid w:val="00416A9B"/>
    <w:rsid w:val="00426B52"/>
    <w:rsid w:val="00426F1F"/>
    <w:rsid w:val="0043156E"/>
    <w:rsid w:val="0044155D"/>
    <w:rsid w:val="00444746"/>
    <w:rsid w:val="0044552D"/>
    <w:rsid w:val="00445959"/>
    <w:rsid w:val="00450D42"/>
    <w:rsid w:val="00452C81"/>
    <w:rsid w:val="00456089"/>
    <w:rsid w:val="00456ECA"/>
    <w:rsid w:val="00463E42"/>
    <w:rsid w:val="00466391"/>
    <w:rsid w:val="0047576C"/>
    <w:rsid w:val="00476A34"/>
    <w:rsid w:val="00480297"/>
    <w:rsid w:val="00482570"/>
    <w:rsid w:val="004843A7"/>
    <w:rsid w:val="004850E0"/>
    <w:rsid w:val="00486A0B"/>
    <w:rsid w:val="00487DE8"/>
    <w:rsid w:val="00491403"/>
    <w:rsid w:val="004940A6"/>
    <w:rsid w:val="00494A37"/>
    <w:rsid w:val="0049563B"/>
    <w:rsid w:val="00496A34"/>
    <w:rsid w:val="004A216B"/>
    <w:rsid w:val="004A571A"/>
    <w:rsid w:val="004A5E91"/>
    <w:rsid w:val="004A6E1B"/>
    <w:rsid w:val="004B2A2F"/>
    <w:rsid w:val="004B2AC6"/>
    <w:rsid w:val="004C02CA"/>
    <w:rsid w:val="004D0854"/>
    <w:rsid w:val="004D224E"/>
    <w:rsid w:val="004D652B"/>
    <w:rsid w:val="004D7378"/>
    <w:rsid w:val="004E1A4A"/>
    <w:rsid w:val="004E322E"/>
    <w:rsid w:val="004E6239"/>
    <w:rsid w:val="004E79BC"/>
    <w:rsid w:val="004F0DEE"/>
    <w:rsid w:val="004F2867"/>
    <w:rsid w:val="004F31B7"/>
    <w:rsid w:val="004F3475"/>
    <w:rsid w:val="005101F3"/>
    <w:rsid w:val="005110B4"/>
    <w:rsid w:val="00512BA0"/>
    <w:rsid w:val="005153B4"/>
    <w:rsid w:val="00520994"/>
    <w:rsid w:val="005222F6"/>
    <w:rsid w:val="005234C3"/>
    <w:rsid w:val="00523F39"/>
    <w:rsid w:val="005302DF"/>
    <w:rsid w:val="00535017"/>
    <w:rsid w:val="005356D7"/>
    <w:rsid w:val="00537E67"/>
    <w:rsid w:val="00540F26"/>
    <w:rsid w:val="00541B89"/>
    <w:rsid w:val="005449AD"/>
    <w:rsid w:val="005504B6"/>
    <w:rsid w:val="005571AF"/>
    <w:rsid w:val="005622A6"/>
    <w:rsid w:val="00564F68"/>
    <w:rsid w:val="00565F1B"/>
    <w:rsid w:val="005665BF"/>
    <w:rsid w:val="00571277"/>
    <w:rsid w:val="00575FC8"/>
    <w:rsid w:val="0057693C"/>
    <w:rsid w:val="00580AD1"/>
    <w:rsid w:val="00582249"/>
    <w:rsid w:val="00582744"/>
    <w:rsid w:val="005834D1"/>
    <w:rsid w:val="005858BC"/>
    <w:rsid w:val="00592FD6"/>
    <w:rsid w:val="005A23D5"/>
    <w:rsid w:val="005B0088"/>
    <w:rsid w:val="005B1042"/>
    <w:rsid w:val="005B3BE6"/>
    <w:rsid w:val="005B739C"/>
    <w:rsid w:val="005C0C66"/>
    <w:rsid w:val="005C1027"/>
    <w:rsid w:val="005C4893"/>
    <w:rsid w:val="005C4FA6"/>
    <w:rsid w:val="005D1DA5"/>
    <w:rsid w:val="005D3156"/>
    <w:rsid w:val="005D3884"/>
    <w:rsid w:val="005D598E"/>
    <w:rsid w:val="005E16AB"/>
    <w:rsid w:val="005E4787"/>
    <w:rsid w:val="005E5AE9"/>
    <w:rsid w:val="005E6345"/>
    <w:rsid w:val="005F29BD"/>
    <w:rsid w:val="005F61FE"/>
    <w:rsid w:val="006050DC"/>
    <w:rsid w:val="00605237"/>
    <w:rsid w:val="00611EF0"/>
    <w:rsid w:val="006125FF"/>
    <w:rsid w:val="006162EA"/>
    <w:rsid w:val="00620C30"/>
    <w:rsid w:val="00620DC5"/>
    <w:rsid w:val="00625535"/>
    <w:rsid w:val="00625C54"/>
    <w:rsid w:val="00627265"/>
    <w:rsid w:val="006309B6"/>
    <w:rsid w:val="00632DB8"/>
    <w:rsid w:val="00635432"/>
    <w:rsid w:val="00637C5B"/>
    <w:rsid w:val="0064018E"/>
    <w:rsid w:val="0064053C"/>
    <w:rsid w:val="00641189"/>
    <w:rsid w:val="00646548"/>
    <w:rsid w:val="00647BC2"/>
    <w:rsid w:val="006503D7"/>
    <w:rsid w:val="00650B44"/>
    <w:rsid w:val="0065262F"/>
    <w:rsid w:val="00654BCA"/>
    <w:rsid w:val="006562EF"/>
    <w:rsid w:val="006601B3"/>
    <w:rsid w:val="0066132F"/>
    <w:rsid w:val="00663A9B"/>
    <w:rsid w:val="0066783B"/>
    <w:rsid w:val="00667A58"/>
    <w:rsid w:val="006718F6"/>
    <w:rsid w:val="00677237"/>
    <w:rsid w:val="00677B98"/>
    <w:rsid w:val="00684164"/>
    <w:rsid w:val="00691302"/>
    <w:rsid w:val="006936A9"/>
    <w:rsid w:val="0069794C"/>
    <w:rsid w:val="006A189D"/>
    <w:rsid w:val="006A1CD3"/>
    <w:rsid w:val="006A5737"/>
    <w:rsid w:val="006B1E6F"/>
    <w:rsid w:val="006B21EA"/>
    <w:rsid w:val="006B2D7C"/>
    <w:rsid w:val="006B43EC"/>
    <w:rsid w:val="006B63EC"/>
    <w:rsid w:val="006B6AFE"/>
    <w:rsid w:val="006B7749"/>
    <w:rsid w:val="006C394C"/>
    <w:rsid w:val="006C7F26"/>
    <w:rsid w:val="006D397E"/>
    <w:rsid w:val="006D625A"/>
    <w:rsid w:val="006E3020"/>
    <w:rsid w:val="006F2B04"/>
    <w:rsid w:val="006F48AC"/>
    <w:rsid w:val="006F6D29"/>
    <w:rsid w:val="007003CF"/>
    <w:rsid w:val="0070336D"/>
    <w:rsid w:val="00705E63"/>
    <w:rsid w:val="007076A9"/>
    <w:rsid w:val="00707983"/>
    <w:rsid w:val="00713251"/>
    <w:rsid w:val="00723EAA"/>
    <w:rsid w:val="00725319"/>
    <w:rsid w:val="00726D4F"/>
    <w:rsid w:val="0073088B"/>
    <w:rsid w:val="00732930"/>
    <w:rsid w:val="0073578A"/>
    <w:rsid w:val="0073662A"/>
    <w:rsid w:val="007441CF"/>
    <w:rsid w:val="00746E3D"/>
    <w:rsid w:val="00750105"/>
    <w:rsid w:val="00752C88"/>
    <w:rsid w:val="00756A7D"/>
    <w:rsid w:val="007575D2"/>
    <w:rsid w:val="0076022D"/>
    <w:rsid w:val="0076112E"/>
    <w:rsid w:val="007625C0"/>
    <w:rsid w:val="007625D7"/>
    <w:rsid w:val="007639F4"/>
    <w:rsid w:val="007673AC"/>
    <w:rsid w:val="00771EED"/>
    <w:rsid w:val="00774D05"/>
    <w:rsid w:val="00775550"/>
    <w:rsid w:val="00785E2A"/>
    <w:rsid w:val="00786501"/>
    <w:rsid w:val="00786C00"/>
    <w:rsid w:val="00790386"/>
    <w:rsid w:val="0079128D"/>
    <w:rsid w:val="00793884"/>
    <w:rsid w:val="00795137"/>
    <w:rsid w:val="007958BB"/>
    <w:rsid w:val="00796A81"/>
    <w:rsid w:val="00796EE9"/>
    <w:rsid w:val="00797B1D"/>
    <w:rsid w:val="00797FEE"/>
    <w:rsid w:val="007B0587"/>
    <w:rsid w:val="007B0FFC"/>
    <w:rsid w:val="007B1DCE"/>
    <w:rsid w:val="007B5113"/>
    <w:rsid w:val="007C0818"/>
    <w:rsid w:val="007C374C"/>
    <w:rsid w:val="007D2035"/>
    <w:rsid w:val="007D334F"/>
    <w:rsid w:val="007D3FC5"/>
    <w:rsid w:val="007D5F8F"/>
    <w:rsid w:val="007D7B05"/>
    <w:rsid w:val="007E029D"/>
    <w:rsid w:val="007E3C88"/>
    <w:rsid w:val="007E4179"/>
    <w:rsid w:val="007E6125"/>
    <w:rsid w:val="007F0404"/>
    <w:rsid w:val="007F18E2"/>
    <w:rsid w:val="007F68CC"/>
    <w:rsid w:val="00801925"/>
    <w:rsid w:val="00803FAD"/>
    <w:rsid w:val="008057D9"/>
    <w:rsid w:val="00806158"/>
    <w:rsid w:val="00813BB7"/>
    <w:rsid w:val="008160B5"/>
    <w:rsid w:val="00817941"/>
    <w:rsid w:val="00822D08"/>
    <w:rsid w:val="00831DA2"/>
    <w:rsid w:val="0083424F"/>
    <w:rsid w:val="00842A6C"/>
    <w:rsid w:val="0084541B"/>
    <w:rsid w:val="00846513"/>
    <w:rsid w:val="00855714"/>
    <w:rsid w:val="00855F2B"/>
    <w:rsid w:val="00860B6D"/>
    <w:rsid w:val="00860E0E"/>
    <w:rsid w:val="008616BE"/>
    <w:rsid w:val="00862BED"/>
    <w:rsid w:val="00863757"/>
    <w:rsid w:val="00865859"/>
    <w:rsid w:val="00866607"/>
    <w:rsid w:val="008670E0"/>
    <w:rsid w:val="00870874"/>
    <w:rsid w:val="00872903"/>
    <w:rsid w:val="00875B8B"/>
    <w:rsid w:val="00876362"/>
    <w:rsid w:val="0087771C"/>
    <w:rsid w:val="008817AA"/>
    <w:rsid w:val="00881CE0"/>
    <w:rsid w:val="00893F17"/>
    <w:rsid w:val="008A6A90"/>
    <w:rsid w:val="008B2F7D"/>
    <w:rsid w:val="008B32E4"/>
    <w:rsid w:val="008B3480"/>
    <w:rsid w:val="008B6394"/>
    <w:rsid w:val="008B6A6B"/>
    <w:rsid w:val="008B7045"/>
    <w:rsid w:val="008C2BBB"/>
    <w:rsid w:val="008C667D"/>
    <w:rsid w:val="008C713D"/>
    <w:rsid w:val="008D06A1"/>
    <w:rsid w:val="008D366D"/>
    <w:rsid w:val="008D3A92"/>
    <w:rsid w:val="008D52EE"/>
    <w:rsid w:val="008E12B3"/>
    <w:rsid w:val="008E4C26"/>
    <w:rsid w:val="008E51F1"/>
    <w:rsid w:val="008E643A"/>
    <w:rsid w:val="008E73FF"/>
    <w:rsid w:val="008F03FA"/>
    <w:rsid w:val="008F0D46"/>
    <w:rsid w:val="008F3DF4"/>
    <w:rsid w:val="008F433C"/>
    <w:rsid w:val="008F4AFD"/>
    <w:rsid w:val="008F6646"/>
    <w:rsid w:val="0090017C"/>
    <w:rsid w:val="00910B12"/>
    <w:rsid w:val="009112ED"/>
    <w:rsid w:val="00914B3A"/>
    <w:rsid w:val="00922E6F"/>
    <w:rsid w:val="00924BF1"/>
    <w:rsid w:val="00925B4A"/>
    <w:rsid w:val="00926BF4"/>
    <w:rsid w:val="00931D50"/>
    <w:rsid w:val="00934384"/>
    <w:rsid w:val="00934511"/>
    <w:rsid w:val="00934D95"/>
    <w:rsid w:val="0093559E"/>
    <w:rsid w:val="00935CC1"/>
    <w:rsid w:val="009372A7"/>
    <w:rsid w:val="009403E6"/>
    <w:rsid w:val="00955F94"/>
    <w:rsid w:val="00961FBF"/>
    <w:rsid w:val="00964466"/>
    <w:rsid w:val="0096784C"/>
    <w:rsid w:val="009735AF"/>
    <w:rsid w:val="00973B94"/>
    <w:rsid w:val="00980216"/>
    <w:rsid w:val="009A0163"/>
    <w:rsid w:val="009A5D9F"/>
    <w:rsid w:val="009A7151"/>
    <w:rsid w:val="009B5187"/>
    <w:rsid w:val="009C496D"/>
    <w:rsid w:val="009C6DF1"/>
    <w:rsid w:val="009D11B6"/>
    <w:rsid w:val="009D264D"/>
    <w:rsid w:val="009D490D"/>
    <w:rsid w:val="009E1A7D"/>
    <w:rsid w:val="009F095D"/>
    <w:rsid w:val="009F209D"/>
    <w:rsid w:val="00A02670"/>
    <w:rsid w:val="00A040F1"/>
    <w:rsid w:val="00A057E6"/>
    <w:rsid w:val="00A06213"/>
    <w:rsid w:val="00A125FD"/>
    <w:rsid w:val="00A130E6"/>
    <w:rsid w:val="00A269CC"/>
    <w:rsid w:val="00A3568D"/>
    <w:rsid w:val="00A36BE4"/>
    <w:rsid w:val="00A474DA"/>
    <w:rsid w:val="00A51124"/>
    <w:rsid w:val="00A52BDE"/>
    <w:rsid w:val="00A53829"/>
    <w:rsid w:val="00A56FC1"/>
    <w:rsid w:val="00A57AB3"/>
    <w:rsid w:val="00A6002D"/>
    <w:rsid w:val="00A63154"/>
    <w:rsid w:val="00A64031"/>
    <w:rsid w:val="00A65378"/>
    <w:rsid w:val="00A65554"/>
    <w:rsid w:val="00A67183"/>
    <w:rsid w:val="00A871E5"/>
    <w:rsid w:val="00A9029B"/>
    <w:rsid w:val="00A90A36"/>
    <w:rsid w:val="00A941C6"/>
    <w:rsid w:val="00A96811"/>
    <w:rsid w:val="00A97A4E"/>
    <w:rsid w:val="00AA0DBE"/>
    <w:rsid w:val="00AA2693"/>
    <w:rsid w:val="00AA463F"/>
    <w:rsid w:val="00AA66A7"/>
    <w:rsid w:val="00AB0443"/>
    <w:rsid w:val="00AB0D03"/>
    <w:rsid w:val="00AB31E3"/>
    <w:rsid w:val="00AB3BED"/>
    <w:rsid w:val="00AC066C"/>
    <w:rsid w:val="00AC35AC"/>
    <w:rsid w:val="00AC365D"/>
    <w:rsid w:val="00AC459F"/>
    <w:rsid w:val="00AC57B6"/>
    <w:rsid w:val="00AD00A7"/>
    <w:rsid w:val="00AD0CC8"/>
    <w:rsid w:val="00AD2324"/>
    <w:rsid w:val="00AE2080"/>
    <w:rsid w:val="00AE35DA"/>
    <w:rsid w:val="00AE4E36"/>
    <w:rsid w:val="00AE69C4"/>
    <w:rsid w:val="00AE7C8A"/>
    <w:rsid w:val="00AE7FDE"/>
    <w:rsid w:val="00AF4835"/>
    <w:rsid w:val="00AF492C"/>
    <w:rsid w:val="00AF7342"/>
    <w:rsid w:val="00B0003B"/>
    <w:rsid w:val="00B02CB6"/>
    <w:rsid w:val="00B02E7D"/>
    <w:rsid w:val="00B103CF"/>
    <w:rsid w:val="00B11828"/>
    <w:rsid w:val="00B13920"/>
    <w:rsid w:val="00B175E1"/>
    <w:rsid w:val="00B21D22"/>
    <w:rsid w:val="00B22F1A"/>
    <w:rsid w:val="00B26184"/>
    <w:rsid w:val="00B26294"/>
    <w:rsid w:val="00B2638D"/>
    <w:rsid w:val="00B26C69"/>
    <w:rsid w:val="00B31236"/>
    <w:rsid w:val="00B35BB3"/>
    <w:rsid w:val="00B367AC"/>
    <w:rsid w:val="00B418D4"/>
    <w:rsid w:val="00B421AC"/>
    <w:rsid w:val="00B43D4F"/>
    <w:rsid w:val="00B648E3"/>
    <w:rsid w:val="00B66752"/>
    <w:rsid w:val="00B669A9"/>
    <w:rsid w:val="00B67D48"/>
    <w:rsid w:val="00B713E7"/>
    <w:rsid w:val="00B715B3"/>
    <w:rsid w:val="00B73FD4"/>
    <w:rsid w:val="00B81E0C"/>
    <w:rsid w:val="00B8284F"/>
    <w:rsid w:val="00B833CD"/>
    <w:rsid w:val="00B916EE"/>
    <w:rsid w:val="00B97037"/>
    <w:rsid w:val="00B975FF"/>
    <w:rsid w:val="00BA1055"/>
    <w:rsid w:val="00BA1B2E"/>
    <w:rsid w:val="00BA2E77"/>
    <w:rsid w:val="00BA59CE"/>
    <w:rsid w:val="00BB157F"/>
    <w:rsid w:val="00BB346A"/>
    <w:rsid w:val="00BB54CF"/>
    <w:rsid w:val="00BC58B8"/>
    <w:rsid w:val="00BC5BFC"/>
    <w:rsid w:val="00BD6A0C"/>
    <w:rsid w:val="00BD6B11"/>
    <w:rsid w:val="00BE04FA"/>
    <w:rsid w:val="00BE4F61"/>
    <w:rsid w:val="00BE5DB8"/>
    <w:rsid w:val="00BE67E9"/>
    <w:rsid w:val="00BF3AA7"/>
    <w:rsid w:val="00BF67FD"/>
    <w:rsid w:val="00BF7C71"/>
    <w:rsid w:val="00C00BB7"/>
    <w:rsid w:val="00C02512"/>
    <w:rsid w:val="00C03BBE"/>
    <w:rsid w:val="00C04CE5"/>
    <w:rsid w:val="00C123F2"/>
    <w:rsid w:val="00C14EDF"/>
    <w:rsid w:val="00C15AE2"/>
    <w:rsid w:val="00C22709"/>
    <w:rsid w:val="00C31C75"/>
    <w:rsid w:val="00C33E03"/>
    <w:rsid w:val="00C45DAE"/>
    <w:rsid w:val="00C4658F"/>
    <w:rsid w:val="00C635C1"/>
    <w:rsid w:val="00C6429F"/>
    <w:rsid w:val="00C80F1C"/>
    <w:rsid w:val="00CA34FD"/>
    <w:rsid w:val="00CA3EBC"/>
    <w:rsid w:val="00CA562D"/>
    <w:rsid w:val="00CA64DD"/>
    <w:rsid w:val="00CB04F0"/>
    <w:rsid w:val="00CB3319"/>
    <w:rsid w:val="00CC2C68"/>
    <w:rsid w:val="00CC3288"/>
    <w:rsid w:val="00CC6145"/>
    <w:rsid w:val="00CC61D3"/>
    <w:rsid w:val="00CD5082"/>
    <w:rsid w:val="00CD6139"/>
    <w:rsid w:val="00CE0641"/>
    <w:rsid w:val="00CE0A32"/>
    <w:rsid w:val="00CE1627"/>
    <w:rsid w:val="00CE3053"/>
    <w:rsid w:val="00CE4B8C"/>
    <w:rsid w:val="00CE4D89"/>
    <w:rsid w:val="00CE640A"/>
    <w:rsid w:val="00CF23FA"/>
    <w:rsid w:val="00CF2AA7"/>
    <w:rsid w:val="00CF52ED"/>
    <w:rsid w:val="00D01EFD"/>
    <w:rsid w:val="00D03210"/>
    <w:rsid w:val="00D03B61"/>
    <w:rsid w:val="00D07FEC"/>
    <w:rsid w:val="00D100A1"/>
    <w:rsid w:val="00D11110"/>
    <w:rsid w:val="00D1164C"/>
    <w:rsid w:val="00D13F86"/>
    <w:rsid w:val="00D1486D"/>
    <w:rsid w:val="00D148AF"/>
    <w:rsid w:val="00D2003F"/>
    <w:rsid w:val="00D2021D"/>
    <w:rsid w:val="00D204BD"/>
    <w:rsid w:val="00D21480"/>
    <w:rsid w:val="00D2150A"/>
    <w:rsid w:val="00D27EDD"/>
    <w:rsid w:val="00D366AC"/>
    <w:rsid w:val="00D46C5B"/>
    <w:rsid w:val="00D4723F"/>
    <w:rsid w:val="00D5078B"/>
    <w:rsid w:val="00D51E00"/>
    <w:rsid w:val="00D521A7"/>
    <w:rsid w:val="00D531A8"/>
    <w:rsid w:val="00D60808"/>
    <w:rsid w:val="00D61AEF"/>
    <w:rsid w:val="00D6304D"/>
    <w:rsid w:val="00D67993"/>
    <w:rsid w:val="00D71B30"/>
    <w:rsid w:val="00D726FE"/>
    <w:rsid w:val="00D75918"/>
    <w:rsid w:val="00D7665D"/>
    <w:rsid w:val="00D856A8"/>
    <w:rsid w:val="00D87BB2"/>
    <w:rsid w:val="00D96DCC"/>
    <w:rsid w:val="00D97BF4"/>
    <w:rsid w:val="00DA5AE5"/>
    <w:rsid w:val="00DA5C10"/>
    <w:rsid w:val="00DB60C0"/>
    <w:rsid w:val="00DC0B99"/>
    <w:rsid w:val="00DC3E3C"/>
    <w:rsid w:val="00DC412C"/>
    <w:rsid w:val="00DC4D97"/>
    <w:rsid w:val="00DC65D6"/>
    <w:rsid w:val="00DC789C"/>
    <w:rsid w:val="00DD0E0D"/>
    <w:rsid w:val="00DD7D9E"/>
    <w:rsid w:val="00DE7931"/>
    <w:rsid w:val="00DF1411"/>
    <w:rsid w:val="00DF2956"/>
    <w:rsid w:val="00E03566"/>
    <w:rsid w:val="00E05861"/>
    <w:rsid w:val="00E05A0E"/>
    <w:rsid w:val="00E10287"/>
    <w:rsid w:val="00E11F3B"/>
    <w:rsid w:val="00E1202C"/>
    <w:rsid w:val="00E128CD"/>
    <w:rsid w:val="00E240D6"/>
    <w:rsid w:val="00E2462E"/>
    <w:rsid w:val="00E249C0"/>
    <w:rsid w:val="00E25978"/>
    <w:rsid w:val="00E26038"/>
    <w:rsid w:val="00E3433B"/>
    <w:rsid w:val="00E345A8"/>
    <w:rsid w:val="00E362F4"/>
    <w:rsid w:val="00E36F84"/>
    <w:rsid w:val="00E45D0B"/>
    <w:rsid w:val="00E53C8C"/>
    <w:rsid w:val="00E55584"/>
    <w:rsid w:val="00E612D4"/>
    <w:rsid w:val="00E62BF2"/>
    <w:rsid w:val="00E63AD2"/>
    <w:rsid w:val="00E63C0A"/>
    <w:rsid w:val="00E644D9"/>
    <w:rsid w:val="00E67BF9"/>
    <w:rsid w:val="00E7220F"/>
    <w:rsid w:val="00E766AA"/>
    <w:rsid w:val="00E8162E"/>
    <w:rsid w:val="00E82ECB"/>
    <w:rsid w:val="00E834BD"/>
    <w:rsid w:val="00E84BED"/>
    <w:rsid w:val="00E94964"/>
    <w:rsid w:val="00EA0BED"/>
    <w:rsid w:val="00EA3679"/>
    <w:rsid w:val="00EA3C4F"/>
    <w:rsid w:val="00EA4400"/>
    <w:rsid w:val="00EA7D49"/>
    <w:rsid w:val="00EB1BF3"/>
    <w:rsid w:val="00EB446B"/>
    <w:rsid w:val="00EB44DE"/>
    <w:rsid w:val="00EC297B"/>
    <w:rsid w:val="00EC49A1"/>
    <w:rsid w:val="00ED23EB"/>
    <w:rsid w:val="00ED5E11"/>
    <w:rsid w:val="00EF1C7A"/>
    <w:rsid w:val="00EF3BBD"/>
    <w:rsid w:val="00F041A3"/>
    <w:rsid w:val="00F067B4"/>
    <w:rsid w:val="00F06D85"/>
    <w:rsid w:val="00F108E1"/>
    <w:rsid w:val="00F120F3"/>
    <w:rsid w:val="00F16ADB"/>
    <w:rsid w:val="00F20DCB"/>
    <w:rsid w:val="00F22FB7"/>
    <w:rsid w:val="00F319A3"/>
    <w:rsid w:val="00F40AC0"/>
    <w:rsid w:val="00F43042"/>
    <w:rsid w:val="00F43CAF"/>
    <w:rsid w:val="00F441BA"/>
    <w:rsid w:val="00F453D0"/>
    <w:rsid w:val="00F4789D"/>
    <w:rsid w:val="00F5195F"/>
    <w:rsid w:val="00F5238F"/>
    <w:rsid w:val="00F5257D"/>
    <w:rsid w:val="00F53171"/>
    <w:rsid w:val="00F5353F"/>
    <w:rsid w:val="00F53857"/>
    <w:rsid w:val="00F53D01"/>
    <w:rsid w:val="00F5422C"/>
    <w:rsid w:val="00F542CC"/>
    <w:rsid w:val="00F60D11"/>
    <w:rsid w:val="00F644D6"/>
    <w:rsid w:val="00F671D6"/>
    <w:rsid w:val="00F70E50"/>
    <w:rsid w:val="00F714CA"/>
    <w:rsid w:val="00F745EC"/>
    <w:rsid w:val="00F76AB9"/>
    <w:rsid w:val="00F80CD6"/>
    <w:rsid w:val="00F81724"/>
    <w:rsid w:val="00F97096"/>
    <w:rsid w:val="00FA2285"/>
    <w:rsid w:val="00FA3D8C"/>
    <w:rsid w:val="00FA4971"/>
    <w:rsid w:val="00FB1196"/>
    <w:rsid w:val="00FB2121"/>
    <w:rsid w:val="00FB3636"/>
    <w:rsid w:val="00FB6749"/>
    <w:rsid w:val="00FC6693"/>
    <w:rsid w:val="00FC7A86"/>
    <w:rsid w:val="00FC7E96"/>
    <w:rsid w:val="00FD7D25"/>
    <w:rsid w:val="00FE0160"/>
    <w:rsid w:val="00FE31A8"/>
    <w:rsid w:val="00FE6A20"/>
    <w:rsid w:val="00FE6E43"/>
    <w:rsid w:val="00FF0793"/>
    <w:rsid w:val="00FF1C51"/>
    <w:rsid w:val="00FF2C8A"/>
    <w:rsid w:val="00FF2FF5"/>
    <w:rsid w:val="00FF31DE"/>
    <w:rsid w:val="00FF4A89"/>
    <w:rsid w:val="00FF67FF"/>
    <w:rsid w:val="00FF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FEB401C"/>
  <w15:docId w15:val="{D66CF52A-BD2B-43D8-97BC-2BA35630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776"/>
    <w:rPr>
      <w:rFonts w:ascii="Arial" w:hAnsi="Arial"/>
      <w:sz w:val="22"/>
      <w:szCs w:val="22"/>
      <w:lang w:val="fr-FR" w:eastAsia="fr-FR"/>
    </w:rPr>
  </w:style>
  <w:style w:type="paragraph" w:styleId="Titre1">
    <w:name w:val="heading 1"/>
    <w:basedOn w:val="Normal"/>
    <w:next w:val="paragraphe1"/>
    <w:link w:val="Titre1Car"/>
    <w:qFormat/>
    <w:rsid w:val="000E6776"/>
    <w:pPr>
      <w:numPr>
        <w:numId w:val="1"/>
      </w:numPr>
      <w:pBdr>
        <w:top w:val="single" w:sz="4" w:space="1" w:color="auto"/>
      </w:pBdr>
      <w:spacing w:before="360" w:after="240"/>
      <w:outlineLvl w:val="0"/>
    </w:pPr>
    <w:rPr>
      <w:b/>
      <w:bCs/>
      <w:sz w:val="28"/>
      <w:szCs w:val="24"/>
    </w:rPr>
  </w:style>
  <w:style w:type="paragraph" w:styleId="Titre2">
    <w:name w:val="heading 2"/>
    <w:basedOn w:val="Normal"/>
    <w:next w:val="Corpsdetexte"/>
    <w:link w:val="Titre2Car"/>
    <w:qFormat/>
    <w:rsid w:val="000E677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sz w:val="24"/>
    </w:rPr>
  </w:style>
  <w:style w:type="paragraph" w:styleId="Titre3">
    <w:name w:val="heading 3"/>
    <w:basedOn w:val="Normal"/>
    <w:next w:val="paragraphe3"/>
    <w:autoRedefine/>
    <w:qFormat/>
    <w:rsid w:val="000E677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qFormat/>
    <w:rsid w:val="000E6776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0E677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0E677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Titre7">
    <w:name w:val="heading 7"/>
    <w:basedOn w:val="Normal"/>
    <w:next w:val="Normal"/>
    <w:qFormat/>
    <w:rsid w:val="000E677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qFormat/>
    <w:rsid w:val="000E677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0E6776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A02670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A02670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A02670"/>
  </w:style>
  <w:style w:type="table" w:styleId="Grilledutableau">
    <w:name w:val="Table Grid"/>
    <w:basedOn w:val="TableauNormal"/>
    <w:rsid w:val="00AF7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0E6776"/>
    <w:rPr>
      <w:rFonts w:ascii="Arial" w:hAnsi="Arial"/>
      <w:b/>
      <w:bCs/>
      <w:sz w:val="28"/>
      <w:szCs w:val="24"/>
      <w:lang w:val="fr-FR" w:eastAsia="fr-FR"/>
    </w:rPr>
  </w:style>
  <w:style w:type="paragraph" w:styleId="TM1">
    <w:name w:val="toc 1"/>
    <w:basedOn w:val="Normal"/>
    <w:next w:val="Normal"/>
    <w:autoRedefine/>
    <w:semiHidden/>
    <w:rsid w:val="00FB3636"/>
  </w:style>
  <w:style w:type="character" w:styleId="Lienhypertexte">
    <w:name w:val="Hyperlink"/>
    <w:basedOn w:val="Policepardfaut"/>
    <w:rsid w:val="009D11B6"/>
    <w:rPr>
      <w:color w:val="0000FF"/>
      <w:sz w:val="16"/>
      <w:u w:val="single"/>
    </w:rPr>
  </w:style>
  <w:style w:type="table" w:customStyle="1" w:styleId="Effets3D3">
    <w:name w:val="Effets 3D 3"/>
    <w:basedOn w:val="TableauNormal"/>
    <w:rsid w:val="00FE01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Web3">
    <w:name w:val="Web 3"/>
    <w:basedOn w:val="TableauNormal"/>
    <w:rsid w:val="00FE016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2">
    <w:name w:val="toc 2"/>
    <w:basedOn w:val="Normal"/>
    <w:next w:val="Normal"/>
    <w:autoRedefine/>
    <w:semiHidden/>
    <w:rsid w:val="006F48AC"/>
    <w:pPr>
      <w:ind w:left="220"/>
    </w:pPr>
  </w:style>
  <w:style w:type="paragraph" w:styleId="TM3">
    <w:name w:val="toc 3"/>
    <w:basedOn w:val="Normal"/>
    <w:next w:val="Normal"/>
    <w:autoRedefine/>
    <w:semiHidden/>
    <w:rsid w:val="006F48AC"/>
    <w:pPr>
      <w:ind w:left="440"/>
    </w:pPr>
  </w:style>
  <w:style w:type="paragraph" w:styleId="Lgende">
    <w:name w:val="caption"/>
    <w:basedOn w:val="Normal"/>
    <w:next w:val="Normal"/>
    <w:qFormat/>
    <w:rsid w:val="00A474DA"/>
    <w:pPr>
      <w:spacing w:before="120" w:after="120"/>
    </w:pPr>
    <w:rPr>
      <w:b/>
      <w:bCs/>
      <w:sz w:val="20"/>
      <w:szCs w:val="20"/>
    </w:rPr>
  </w:style>
  <w:style w:type="paragraph" w:styleId="Notedebasdepage">
    <w:name w:val="footnote text"/>
    <w:basedOn w:val="Normal"/>
    <w:semiHidden/>
    <w:rsid w:val="00243FCF"/>
    <w:rPr>
      <w:sz w:val="20"/>
      <w:szCs w:val="20"/>
    </w:rPr>
  </w:style>
  <w:style w:type="character" w:styleId="Appelnotedebasdep">
    <w:name w:val="footnote reference"/>
    <w:basedOn w:val="Policepardfaut"/>
    <w:semiHidden/>
    <w:rsid w:val="00243FCF"/>
    <w:rPr>
      <w:vertAlign w:val="superscript"/>
    </w:rPr>
  </w:style>
  <w:style w:type="paragraph" w:styleId="Tabledesillustrations">
    <w:name w:val="table of figures"/>
    <w:basedOn w:val="Normal"/>
    <w:next w:val="Normal"/>
    <w:semiHidden/>
    <w:rsid w:val="00B26C69"/>
    <w:pPr>
      <w:ind w:left="440" w:hanging="440"/>
    </w:pPr>
  </w:style>
  <w:style w:type="paragraph" w:customStyle="1" w:styleId="paragraphe1">
    <w:name w:val="paragraphe1"/>
    <w:basedOn w:val="Normal"/>
    <w:rsid w:val="004F3475"/>
    <w:pPr>
      <w:ind w:left="454"/>
    </w:pPr>
    <w:rPr>
      <w:iCs/>
    </w:rPr>
  </w:style>
  <w:style w:type="paragraph" w:customStyle="1" w:styleId="paragraphe3">
    <w:name w:val="paragraphe3"/>
    <w:basedOn w:val="Normal"/>
    <w:rsid w:val="00235E51"/>
    <w:pPr>
      <w:ind w:left="1758"/>
    </w:pPr>
  </w:style>
  <w:style w:type="paragraph" w:customStyle="1" w:styleId="paragraphe2Car">
    <w:name w:val="paragraphe2 Car"/>
    <w:basedOn w:val="Normal"/>
    <w:link w:val="paragraphe2CarCar"/>
    <w:rsid w:val="007E3C88"/>
    <w:pPr>
      <w:ind w:left="1021"/>
    </w:pPr>
  </w:style>
  <w:style w:type="character" w:customStyle="1" w:styleId="paragraphe2CarCar">
    <w:name w:val="paragraphe2 Car Car"/>
    <w:basedOn w:val="Policepardfaut"/>
    <w:link w:val="paragraphe2Car"/>
    <w:rsid w:val="007E3C88"/>
    <w:rPr>
      <w:rFonts w:ascii="Arial" w:hAnsi="Arial"/>
      <w:sz w:val="22"/>
      <w:szCs w:val="22"/>
      <w:lang w:val="fr-FR" w:eastAsia="fr-FR" w:bidi="ar-SA"/>
    </w:rPr>
  </w:style>
  <w:style w:type="paragraph" w:customStyle="1" w:styleId="Pages">
    <w:name w:val="Pages"/>
    <w:basedOn w:val="Normal"/>
    <w:rsid w:val="00042C31"/>
    <w:pPr>
      <w:jc w:val="both"/>
    </w:pPr>
    <w:rPr>
      <w:sz w:val="20"/>
      <w:szCs w:val="20"/>
      <w:lang w:val="fr-CA"/>
    </w:rPr>
  </w:style>
  <w:style w:type="character" w:customStyle="1" w:styleId="Titre2Car">
    <w:name w:val="Titre 2 Car"/>
    <w:basedOn w:val="Policepardfaut"/>
    <w:link w:val="Titre2"/>
    <w:rsid w:val="000E6776"/>
    <w:rPr>
      <w:rFonts w:ascii="Arial" w:hAnsi="Arial" w:cs="Arial"/>
      <w:b/>
      <w:sz w:val="24"/>
      <w:szCs w:val="22"/>
      <w:lang w:val="fr-FR" w:eastAsia="fr-FR"/>
    </w:rPr>
  </w:style>
  <w:style w:type="paragraph" w:styleId="Corpsdetexte">
    <w:name w:val="Body Text"/>
    <w:basedOn w:val="Normal"/>
    <w:link w:val="CorpsdetexteCar"/>
    <w:rsid w:val="00AF7342"/>
    <w:pPr>
      <w:spacing w:after="120"/>
    </w:pPr>
  </w:style>
  <w:style w:type="paragraph" w:customStyle="1" w:styleId="TexteTableau">
    <w:name w:val="TexteTableau"/>
    <w:basedOn w:val="Corpsdetexte"/>
    <w:rsid w:val="008D06A1"/>
    <w:pPr>
      <w:spacing w:before="60" w:after="60"/>
    </w:pPr>
  </w:style>
  <w:style w:type="paragraph" w:customStyle="1" w:styleId="email">
    <w:name w:val="email"/>
    <w:basedOn w:val="Corpsdetexte"/>
    <w:next w:val="Corpsdetexte"/>
    <w:link w:val="emailCar"/>
    <w:rsid w:val="00620DC5"/>
    <w:rPr>
      <w:b/>
      <w:sz w:val="16"/>
    </w:rPr>
  </w:style>
  <w:style w:type="character" w:customStyle="1" w:styleId="CorpsdetexteCar">
    <w:name w:val="Corps de texte Car"/>
    <w:basedOn w:val="Policepardfaut"/>
    <w:link w:val="Corpsdetexte"/>
    <w:rsid w:val="00620DC5"/>
    <w:rPr>
      <w:rFonts w:ascii="Arial" w:hAnsi="Arial"/>
      <w:sz w:val="22"/>
      <w:szCs w:val="22"/>
      <w:lang w:val="fr-FR" w:eastAsia="fr-FR" w:bidi="ar-SA"/>
    </w:rPr>
  </w:style>
  <w:style w:type="character" w:customStyle="1" w:styleId="emailCar">
    <w:name w:val="email Car"/>
    <w:basedOn w:val="CorpsdetexteCar"/>
    <w:link w:val="email"/>
    <w:rsid w:val="00620DC5"/>
    <w:rPr>
      <w:rFonts w:ascii="Arial" w:hAnsi="Arial"/>
      <w:b/>
      <w:sz w:val="16"/>
      <w:szCs w:val="22"/>
      <w:lang w:val="fr-FR" w:eastAsia="fr-FR" w:bidi="ar-SA"/>
    </w:rPr>
  </w:style>
  <w:style w:type="paragraph" w:customStyle="1" w:styleId="NOM">
    <w:name w:val="NOM"/>
    <w:basedOn w:val="Corpsdetexte"/>
    <w:next w:val="Corpsdetexte"/>
    <w:link w:val="NOMCar"/>
    <w:rsid w:val="00EB446B"/>
    <w:pPr>
      <w:spacing w:after="0"/>
    </w:pPr>
    <w:rPr>
      <w:b/>
      <w:caps/>
    </w:rPr>
  </w:style>
  <w:style w:type="character" w:customStyle="1" w:styleId="NOMCar">
    <w:name w:val="NOM Car"/>
    <w:basedOn w:val="CorpsdetexteCar"/>
    <w:link w:val="NOM"/>
    <w:rsid w:val="00EB446B"/>
    <w:rPr>
      <w:rFonts w:ascii="Arial" w:hAnsi="Arial"/>
      <w:b/>
      <w:caps/>
      <w:sz w:val="22"/>
      <w:szCs w:val="22"/>
      <w:lang w:val="fr-FR" w:eastAsia="fr-FR" w:bidi="ar-SA"/>
    </w:rPr>
  </w:style>
  <w:style w:type="paragraph" w:styleId="Textedebulles">
    <w:name w:val="Balloon Text"/>
    <w:basedOn w:val="Normal"/>
    <w:link w:val="TextedebullesCar"/>
    <w:rsid w:val="00AC459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C459F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INF\Maitres-Eleves\Modeles\09-demoMot\CanevasCdcDemoMo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E3A228-D15A-4DD7-B252-A8C829EC3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CanevasCdcDemoMot.dotx</Template>
  <TotalTime>73</TotalTime>
  <Pages>1</Pages>
  <Words>272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 pour TIP</vt:lpstr>
    </vt:vector>
  </TitlesOfParts>
  <Manager>PAT et JLD</Manager>
  <Company>ETML</Company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pour TIP</dc:title>
  <dc:subject>Modèle de cahier des charges</dc:subject>
  <dc:creator>Mathéo Lopez Bouchet</dc:creator>
  <cp:lastModifiedBy>Aleh Chyzhyk</cp:lastModifiedBy>
  <cp:revision>11</cp:revision>
  <cp:lastPrinted>2019-08-28T14:03:00Z</cp:lastPrinted>
  <dcterms:created xsi:type="dcterms:W3CDTF">2019-08-28T13:13:00Z</dcterms:created>
  <dcterms:modified xsi:type="dcterms:W3CDTF">2019-11-06T12:43:00Z</dcterms:modified>
</cp:coreProperties>
</file>